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Pr="00CF1A49" w:rsidR="00692703" w:rsidTr="6FE68EBA" w14:paraId="5D8B1C30" w14:textId="77777777"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 w:rsidRPr="00CF1A49" w:rsidR="00692703" w:rsidP="00913946" w:rsidRDefault="00E85102" w14:paraId="51498BD7" w14:textId="77777777">
            <w:pPr>
              <w:pStyle w:val="Title"/>
            </w:pPr>
            <w:r>
              <w:t>imroze khan</w:t>
            </w:r>
          </w:p>
          <w:p w:rsidRPr="00CF1A49" w:rsidR="00692703" w:rsidP="00913946" w:rsidRDefault="00E85102" w14:paraId="0D868675" w14:textId="77777777">
            <w:pPr>
              <w:pStyle w:val="ContactInfo"/>
              <w:contextualSpacing w:val="0"/>
            </w:pPr>
            <w:r>
              <w:t>Apartment No. D, Block 25, Street 17, Sector C, Askari V, Malir Cantonment, Karachi, Sindh, Pakistan</w:t>
            </w:r>
            <w:r w:rsidRPr="00CF1A49" w:rsidR="00692703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EE39329904740C38FF1D9B5F0F357A3"/>
                </w:placeholder>
                <w:temporary/>
                <w:showingPlcHdr/>
                <w15:appearance w15:val="hidden"/>
              </w:sdtPr>
              <w:sdtEndPr/>
              <w:sdtContent>
                <w:r w:rsidRPr="00CF1A49" w:rsidR="00692703">
                  <w:t>·</w:t>
                </w:r>
              </w:sdtContent>
            </w:sdt>
            <w:r>
              <w:t>+92345255625</w:t>
            </w:r>
            <w:r w:rsidR="004326A2">
              <w:t>,+923007144114</w:t>
            </w:r>
          </w:p>
          <w:p w:rsidRPr="00CF1A49" w:rsidR="00692703" w:rsidP="00913946" w:rsidRDefault="00E85102" w14:paraId="7CE0F7B0" w14:textId="77777777">
            <w:pPr>
              <w:pStyle w:val="ContactInfoEmphasis"/>
              <w:contextualSpacing w:val="0"/>
            </w:pPr>
            <w:r>
              <w:t>imroze_kha</w:t>
            </w:r>
            <w:r w:rsidR="00BE1015">
              <w:t>n</w:t>
            </w:r>
            <w:r>
              <w:t>@hotmail.com</w:t>
            </w:r>
          </w:p>
        </w:tc>
      </w:tr>
      <w:tr w:rsidRPr="00CF1A49" w:rsidR="009571D8" w:rsidTr="6FE68EBA" w14:paraId="522747F6" w14:textId="77777777">
        <w:tc>
          <w:tcPr>
            <w:tcW w:w="9360" w:type="dxa"/>
            <w:tcMar>
              <w:top w:w="432" w:type="dxa"/>
            </w:tcMar>
          </w:tcPr>
          <w:p w:rsidR="00415692" w:rsidP="6FE68EBA" w:rsidRDefault="00415692" w14:paraId="3CC54404" w14:textId="3437D904">
            <w:pPr>
              <w:contextualSpacing w:val="0"/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</w:pPr>
            <w:r w:rsidRPr="6FE68EBA" w:rsidR="6FE68EBA"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  <w:t xml:space="preserve">Father </w:t>
            </w:r>
            <w:r w:rsidRPr="6FE68EBA" w:rsidR="6FE68EBA"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  <w:t>Name:</w:t>
            </w:r>
            <w:r w:rsidRPr="6FE68EBA" w:rsidR="6FE68EBA"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  <w:t xml:space="preserve"> Raza Khan</w:t>
            </w:r>
          </w:p>
          <w:p w:rsidR="6FE68EBA" w:rsidP="6FE68EBA" w:rsidRDefault="6FE68EBA" w14:paraId="66C7C15B" w14:textId="5854B9E2">
            <w:pPr>
              <w:pStyle w:val="Normal"/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</w:pPr>
            <w:r w:rsidRPr="6FE68EBA" w:rsidR="6FE68EBA"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  <w:t>Date of Birth:  11 Feb 1965</w:t>
            </w:r>
          </w:p>
          <w:p w:rsidR="6FE68EBA" w:rsidP="6FE68EBA" w:rsidRDefault="6FE68EBA" w14:paraId="0DA42BEA" w14:textId="5B035424">
            <w:pPr>
              <w:pStyle w:val="Normal"/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</w:pPr>
            <w:r w:rsidRPr="6FE68EBA" w:rsidR="6FE68EBA"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  <w:t>CNIC Number: 16201-9154335-1</w:t>
            </w:r>
          </w:p>
          <w:p w:rsidR="6FE68EBA" w:rsidP="6FE68EBA" w:rsidRDefault="6FE68EBA" w14:paraId="1797CD81" w14:textId="7F4BBB99">
            <w:pPr>
              <w:pStyle w:val="Normal"/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</w:pPr>
            <w:r w:rsidRPr="6FE68EBA" w:rsidR="6FE68EBA">
              <w:rPr>
                <w:rFonts w:ascii="Georgia" w:hAnsi="Georgia" w:asciiTheme="majorAscii" w:hAnsiTheme="majorAscii"/>
                <w:b w:val="0"/>
                <w:bCs w:val="0"/>
                <w:sz w:val="28"/>
                <w:szCs w:val="28"/>
              </w:rPr>
              <w:t>Domicile: Karachi</w:t>
            </w:r>
          </w:p>
          <w:p w:rsidR="6FE68EBA" w:rsidP="6FE68EBA" w:rsidRDefault="6FE68EBA" w14:paraId="44FE4E6E" w14:textId="67A50CEB">
            <w:pPr>
              <w:pStyle w:val="Normal"/>
              <w:rPr>
                <w:rFonts w:ascii="Georgia" w:hAnsi="Georgia" w:asciiTheme="majorAscii" w:hAnsiTheme="majorAscii"/>
                <w:b w:val="1"/>
                <w:bCs w:val="1"/>
                <w:sz w:val="28"/>
                <w:szCs w:val="28"/>
              </w:rPr>
            </w:pPr>
          </w:p>
          <w:p w:rsidR="6FE68EBA" w:rsidP="6FE68EBA" w:rsidRDefault="6FE68EBA" w14:paraId="7CB34E65" w14:textId="1BCAAC7D">
            <w:pPr>
              <w:pStyle w:val="Normal"/>
              <w:rPr>
                <w:rFonts w:ascii="Georgia" w:hAnsi="Georgia" w:asciiTheme="majorAscii" w:hAnsiTheme="majorAscii"/>
                <w:b w:val="1"/>
                <w:bCs w:val="1"/>
                <w:sz w:val="28"/>
                <w:szCs w:val="28"/>
              </w:rPr>
            </w:pPr>
          </w:p>
          <w:p w:rsidR="00415692" w:rsidP="00913946" w:rsidRDefault="00415692" w14:paraId="76CF1A7A" w14:textId="77777777">
            <w:pPr>
              <w:contextualSpacing w:val="0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F515E1" w:rsidP="00913946" w:rsidRDefault="00F515E1" w14:paraId="0237B009" w14:textId="77777777">
            <w:pPr>
              <w:contextualSpacing w:val="0"/>
              <w:rPr>
                <w:rFonts w:asciiTheme="majorHAnsi" w:hAnsiTheme="majorHAnsi"/>
                <w:b/>
                <w:sz w:val="28"/>
                <w:szCs w:val="28"/>
              </w:rPr>
            </w:pPr>
            <w:r w:rsidRPr="00F515E1">
              <w:rPr>
                <w:rFonts w:asciiTheme="majorHAnsi" w:hAnsiTheme="majorHAnsi"/>
                <w:b/>
                <w:sz w:val="28"/>
                <w:szCs w:val="28"/>
              </w:rPr>
              <w:t xml:space="preserve">OBJECTIVE </w:t>
            </w:r>
          </w:p>
          <w:p w:rsidRPr="00F515E1" w:rsidR="00415692" w:rsidP="00913946" w:rsidRDefault="00415692" w14:paraId="2D690A89" w14:textId="77777777">
            <w:pPr>
              <w:contextualSpacing w:val="0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755A8" w:rsidP="00913946" w:rsidRDefault="00E85102" w14:paraId="31C5E544" w14:textId="77777777">
            <w:pPr>
              <w:contextualSpacing w:val="0"/>
              <w:rPr>
                <w:b/>
                <w:szCs w:val="28"/>
              </w:rPr>
            </w:pPr>
            <w:r w:rsidRPr="00E85102">
              <w:rPr>
                <w:b/>
                <w:szCs w:val="28"/>
              </w:rPr>
              <w:t xml:space="preserve">To obtain a challenging position where personal abilities, professional  education and skills as acquired in PAKISTAN ARMY </w:t>
            </w:r>
            <w:r w:rsidR="00476644">
              <w:rPr>
                <w:b/>
                <w:szCs w:val="28"/>
              </w:rPr>
              <w:t xml:space="preserve">&amp; Corporate Sector </w:t>
            </w:r>
            <w:r w:rsidRPr="00E85102">
              <w:rPr>
                <w:b/>
                <w:szCs w:val="28"/>
              </w:rPr>
              <w:t>will be effectively utilized.</w:t>
            </w:r>
          </w:p>
          <w:p w:rsidR="00415692" w:rsidP="00913946" w:rsidRDefault="00415692" w14:paraId="0FF934BA" w14:textId="77777777">
            <w:pPr>
              <w:contextualSpacing w:val="0"/>
              <w:rPr>
                <w:b/>
              </w:rPr>
            </w:pPr>
          </w:p>
          <w:p w:rsidRPr="00E85102" w:rsidR="00415692" w:rsidP="00913946" w:rsidRDefault="00415692" w14:paraId="666880EF" w14:textId="77777777">
            <w:pPr>
              <w:contextualSpacing w:val="0"/>
              <w:rPr>
                <w:b/>
              </w:rPr>
            </w:pPr>
          </w:p>
        </w:tc>
      </w:tr>
    </w:tbl>
    <w:p w:rsidRPr="00CF1A49" w:rsidR="004E01EB" w:rsidP="004E01EB" w:rsidRDefault="00A15556" w14:paraId="48007ADD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CBBD1DD9AAC24FBFB6415F4951B46B18"/>
          </w:placeholder>
          <w:temporary/>
          <w:showingPlcHdr/>
          <w15:appearance w15:val="hidden"/>
        </w:sdtPr>
        <w:sdtEndPr/>
        <w:sdtContent>
          <w:r w:rsidRPr="00CF1A49" w:rsidR="004E01EB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Pr="00CF1A49" w:rsidR="001D0BF1" w:rsidTr="00D66A52" w14:paraId="6650B0B6" w14:textId="77777777">
        <w:tc>
          <w:tcPr>
            <w:tcW w:w="9355" w:type="dxa"/>
          </w:tcPr>
          <w:p w:rsidRPr="00CF1A49" w:rsidR="001D0BF1" w:rsidP="001D0BF1" w:rsidRDefault="008C7693" w14:paraId="55764999" w14:textId="5B95A719">
            <w:pPr>
              <w:pStyle w:val="Heading3"/>
              <w:contextualSpacing w:val="0"/>
              <w:outlineLvl w:val="2"/>
            </w:pPr>
            <w:r>
              <w:t xml:space="preserve">December 2016 </w:t>
            </w:r>
            <w:r w:rsidRPr="00CF1A49" w:rsidR="001D0BF1">
              <w:t xml:space="preserve"> – </w:t>
            </w:r>
            <w:r w:rsidR="0037723D">
              <w:t xml:space="preserve"> </w:t>
            </w:r>
            <w:r w:rsidR="00AE4375">
              <w:t>Present</w:t>
            </w:r>
          </w:p>
          <w:p w:rsidRPr="00CF1A49" w:rsidR="001D0BF1" w:rsidP="001D0BF1" w:rsidRDefault="008C7693" w14:paraId="35F26034" w14:textId="77777777">
            <w:pPr>
              <w:pStyle w:val="Heading2"/>
              <w:contextualSpacing w:val="0"/>
              <w:outlineLvl w:val="1"/>
            </w:pPr>
            <w:r>
              <w:t>Manager Administration &amp;</w:t>
            </w:r>
            <w:r w:rsidR="003D5FBE">
              <w:t xml:space="preserve"> </w:t>
            </w:r>
            <w:r>
              <w:t>Security</w:t>
            </w:r>
            <w:r w:rsidR="003D5FBE">
              <w:t xml:space="preserve"> - </w:t>
            </w:r>
            <w:r>
              <w:t>metro power Company limited</w:t>
            </w:r>
            <w:r w:rsidR="00684A5B">
              <w:t xml:space="preserve"> &amp; Gul Ahmed wind power limited</w:t>
            </w:r>
          </w:p>
          <w:p w:rsidRPr="003D5FBE" w:rsidR="008C7693" w:rsidP="008C7693" w:rsidRDefault="008C7693" w14:paraId="2E617AC4" w14:textId="7777777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 xml:space="preserve">Re-organize &amp; strengthen the Security and </w:t>
            </w:r>
            <w:r w:rsidRPr="003D5FBE" w:rsidR="00476644">
              <w:rPr>
                <w:rFonts w:cstheme="minorHAnsi"/>
                <w:szCs w:val="27"/>
              </w:rPr>
              <w:t>A</w:t>
            </w:r>
            <w:r w:rsidRPr="003D5FBE">
              <w:rPr>
                <w:rFonts w:cstheme="minorHAnsi"/>
                <w:szCs w:val="27"/>
              </w:rPr>
              <w:t xml:space="preserve">dministration </w:t>
            </w:r>
            <w:r w:rsidRPr="003D5FBE" w:rsidR="00476644">
              <w:rPr>
                <w:rFonts w:cstheme="minorHAnsi"/>
                <w:szCs w:val="27"/>
              </w:rPr>
              <w:t>Functions</w:t>
            </w:r>
            <w:r w:rsidRPr="003D5FBE">
              <w:rPr>
                <w:rFonts w:cstheme="minorHAnsi"/>
                <w:szCs w:val="27"/>
              </w:rPr>
              <w:t xml:space="preserve"> and Procedures at Plant</w:t>
            </w:r>
            <w:r w:rsidRPr="003D5FBE" w:rsidR="00476644">
              <w:rPr>
                <w:rFonts w:cstheme="minorHAnsi"/>
                <w:szCs w:val="27"/>
              </w:rPr>
              <w:t xml:space="preserve"> </w:t>
            </w:r>
            <w:r w:rsidRPr="003D5FBE">
              <w:rPr>
                <w:rFonts w:cstheme="minorHAnsi"/>
                <w:szCs w:val="27"/>
              </w:rPr>
              <w:t xml:space="preserve"> through effective utilization of resources.</w:t>
            </w:r>
          </w:p>
          <w:p w:rsidRPr="003D5FBE" w:rsidR="008C7693" w:rsidP="008C7693" w:rsidRDefault="008C7693" w14:paraId="6CAF7CCE" w14:textId="7777777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 xml:space="preserve">Implement and Develop (where necessary) the Procedures, Practices, Policies &amp; Rules for Plant, Access Control for un-authorized Persons, Verification of Security Staff &amp; Temporary Workers, Janitorial Services and other Administrative </w:t>
            </w:r>
            <w:r w:rsidRPr="003D5FBE" w:rsidR="00476644">
              <w:rPr>
                <w:rFonts w:cstheme="minorHAnsi"/>
                <w:szCs w:val="27"/>
              </w:rPr>
              <w:t>Functions</w:t>
            </w:r>
            <w:r w:rsidRPr="003D5FBE">
              <w:rPr>
                <w:rFonts w:cstheme="minorHAnsi"/>
                <w:szCs w:val="27"/>
              </w:rPr>
              <w:t>.</w:t>
            </w:r>
          </w:p>
          <w:p w:rsidRPr="003D5FBE" w:rsidR="008C7693" w:rsidP="008C7693" w:rsidRDefault="008C7693" w14:paraId="2353CF3E" w14:textId="7777777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>To conduct Security Risk &amp; Threat Assessment and devise action plan to ensure protection of all assets (machinery/equipment/person</w:t>
            </w:r>
            <w:r w:rsidRPr="003D5FBE" w:rsidR="00476644">
              <w:rPr>
                <w:rFonts w:cstheme="minorHAnsi"/>
                <w:szCs w:val="27"/>
              </w:rPr>
              <w:t>s</w:t>
            </w:r>
            <w:r w:rsidRPr="003D5FBE">
              <w:rPr>
                <w:rFonts w:cstheme="minorHAnsi"/>
                <w:szCs w:val="27"/>
              </w:rPr>
              <w:t>).</w:t>
            </w:r>
          </w:p>
          <w:p w:rsidRPr="003D5FBE" w:rsidR="008C7693" w:rsidP="008C7693" w:rsidRDefault="008C7693" w14:paraId="61424048" w14:textId="77777777">
            <w:pPr>
              <w:pStyle w:val="ListParagraph"/>
              <w:numPr>
                <w:ilvl w:val="0"/>
                <w:numId w:val="15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>Supervise Facilities Services, Maintenance Activities &amp; Tradespersons.</w:t>
            </w:r>
          </w:p>
          <w:p w:rsidRPr="003D5FBE" w:rsidR="008C7693" w:rsidP="008C7693" w:rsidRDefault="008C7693" w14:paraId="45A9044A" w14:textId="77777777">
            <w:pPr>
              <w:numPr>
                <w:ilvl w:val="0"/>
                <w:numId w:val="14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 xml:space="preserve">Plan &amp; Maintain Leaves/Duty Roasters &amp; Attendance Record </w:t>
            </w:r>
            <w:r w:rsidRPr="003D5FBE" w:rsidR="00476644">
              <w:rPr>
                <w:rFonts w:cstheme="minorHAnsi"/>
                <w:szCs w:val="27"/>
              </w:rPr>
              <w:t xml:space="preserve">of </w:t>
            </w:r>
            <w:r w:rsidRPr="003D5FBE">
              <w:rPr>
                <w:rFonts w:cstheme="minorHAnsi"/>
                <w:szCs w:val="27"/>
              </w:rPr>
              <w:t>Staff.</w:t>
            </w:r>
          </w:p>
          <w:p w:rsidRPr="003D5FBE" w:rsidR="008C7693" w:rsidP="008C7693" w:rsidRDefault="008C7693" w14:paraId="00166793" w14:textId="77777777">
            <w:pPr>
              <w:numPr>
                <w:ilvl w:val="0"/>
                <w:numId w:val="14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>Transport Management(Control/Deployment/Maintenance).</w:t>
            </w:r>
          </w:p>
          <w:p w:rsidRPr="003D5FBE" w:rsidR="008C7693" w:rsidP="008C7693" w:rsidRDefault="008C7693" w14:paraId="769019F6" w14:textId="77777777">
            <w:pPr>
              <w:numPr>
                <w:ilvl w:val="0"/>
                <w:numId w:val="14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>Protocol Duties, Organize &amp; Conduct Visits/Inspections of Plant.</w:t>
            </w:r>
          </w:p>
          <w:p w:rsidRPr="003D5FBE" w:rsidR="008C7693" w:rsidP="008C7693" w:rsidRDefault="008C7693" w14:paraId="1140EEFA" w14:textId="77777777">
            <w:pPr>
              <w:numPr>
                <w:ilvl w:val="0"/>
                <w:numId w:val="14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>Meetings with Local Elders &amp; Resolve Issues affecting local</w:t>
            </w:r>
            <w:r w:rsidRPr="003D5FBE" w:rsidR="00476644">
              <w:rPr>
                <w:rFonts w:cstheme="minorHAnsi"/>
                <w:szCs w:val="27"/>
              </w:rPr>
              <w:t xml:space="preserve"> communities</w:t>
            </w:r>
            <w:r w:rsidRPr="003D5FBE">
              <w:rPr>
                <w:rFonts w:cstheme="minorHAnsi"/>
                <w:szCs w:val="27"/>
              </w:rPr>
              <w:t>/Plant within the laid down scope.</w:t>
            </w:r>
          </w:p>
          <w:p w:rsidRPr="003D5FBE" w:rsidR="008C7693" w:rsidP="008C7693" w:rsidRDefault="008C7693" w14:paraId="031CB0A2" w14:textId="77777777">
            <w:pPr>
              <w:numPr>
                <w:ilvl w:val="0"/>
                <w:numId w:val="14"/>
              </w:numPr>
              <w:ind w:left="1080"/>
              <w:jc w:val="both"/>
              <w:rPr>
                <w:rFonts w:cstheme="minorHAnsi"/>
                <w:szCs w:val="27"/>
              </w:rPr>
            </w:pPr>
            <w:r w:rsidRPr="003D5FBE">
              <w:rPr>
                <w:rFonts w:cstheme="minorHAnsi"/>
                <w:szCs w:val="27"/>
              </w:rPr>
              <w:t xml:space="preserve">Develop and </w:t>
            </w:r>
            <w:r w:rsidRPr="003D5FBE" w:rsidR="00476644">
              <w:rPr>
                <w:rFonts w:cstheme="minorHAnsi"/>
                <w:szCs w:val="27"/>
              </w:rPr>
              <w:t>M</w:t>
            </w:r>
            <w:r w:rsidRPr="003D5FBE">
              <w:rPr>
                <w:rFonts w:cstheme="minorHAnsi"/>
                <w:szCs w:val="27"/>
              </w:rPr>
              <w:t>aintain strong contacts with Government</w:t>
            </w:r>
            <w:r w:rsidRPr="003D5FBE" w:rsidR="00476644">
              <w:rPr>
                <w:rFonts w:cstheme="minorHAnsi"/>
                <w:szCs w:val="27"/>
              </w:rPr>
              <w:t xml:space="preserve"> &amp; Law Enforcement Agencies </w:t>
            </w:r>
            <w:r w:rsidRPr="003D5FBE">
              <w:rPr>
                <w:rFonts w:cstheme="minorHAnsi"/>
                <w:szCs w:val="27"/>
              </w:rPr>
              <w:t>as appropriate.</w:t>
            </w:r>
          </w:p>
          <w:p w:rsidRPr="00CF1A49" w:rsidR="001E3120" w:rsidP="001D0BF1" w:rsidRDefault="001E3120" w14:paraId="7EB0F916" w14:textId="77777777">
            <w:pPr>
              <w:contextualSpacing w:val="0"/>
            </w:pPr>
          </w:p>
        </w:tc>
      </w:tr>
      <w:tr w:rsidRPr="00CF1A49" w:rsidR="00F61DF9" w:rsidTr="00F61DF9" w14:paraId="3335A67C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8C7693" w14:paraId="4098204A" w14:textId="77777777">
            <w:pPr>
              <w:pStyle w:val="Heading3"/>
              <w:contextualSpacing w:val="0"/>
              <w:outlineLvl w:val="2"/>
            </w:pPr>
            <w:r>
              <w:t>march 2011</w:t>
            </w:r>
            <w:r w:rsidRPr="00CF1A49" w:rsidR="00F61DF9">
              <w:t xml:space="preserve"> – </w:t>
            </w:r>
            <w:r>
              <w:t>march 2016</w:t>
            </w:r>
          </w:p>
          <w:p w:rsidRPr="00CF1A49" w:rsidR="00F61DF9" w:rsidP="00F61DF9" w:rsidRDefault="008C7693" w14:paraId="271B9F7C" w14:textId="77777777">
            <w:pPr>
              <w:pStyle w:val="Heading2"/>
              <w:contextualSpacing w:val="0"/>
              <w:outlineLvl w:val="1"/>
            </w:pPr>
            <w:r>
              <w:t>manager industrial &amp; commercial</w:t>
            </w:r>
            <w:r w:rsidR="003D5FBE">
              <w:t xml:space="preserve"> - </w:t>
            </w:r>
            <w:r w:rsidR="00E6062A">
              <w:t>fauji foundation, regional office, karachi,SINDH,PAKISTAN</w:t>
            </w:r>
          </w:p>
          <w:p w:rsidRPr="00E6062A" w:rsidR="00E6062A" w:rsidP="00E6062A" w:rsidRDefault="00E6062A" w14:paraId="69C22166" w14:textId="77777777">
            <w:pPr>
              <w:numPr>
                <w:ilvl w:val="0"/>
                <w:numId w:val="16"/>
              </w:numPr>
              <w:rPr>
                <w:rFonts w:cstheme="minorHAnsi"/>
                <w:szCs w:val="27"/>
                <w:u w:val="single"/>
              </w:rPr>
            </w:pPr>
            <w:r w:rsidRPr="00E6062A">
              <w:rPr>
                <w:rFonts w:eastAsia="Times New Roman" w:cstheme="minorHAnsi"/>
                <w:color w:val="000000"/>
                <w:szCs w:val="27"/>
              </w:rPr>
              <w:t>Procurement, quality control and release of supplies for the projects of Fauji Foundation</w:t>
            </w:r>
            <w:r w:rsidRPr="00E6062A">
              <w:rPr>
                <w:rFonts w:cstheme="minorHAnsi"/>
                <w:szCs w:val="27"/>
              </w:rPr>
              <w:t>.</w:t>
            </w:r>
          </w:p>
          <w:p w:rsidRPr="00E6062A" w:rsidR="00E6062A" w:rsidP="00E6062A" w:rsidRDefault="00E6062A" w14:paraId="57883F96" w14:textId="77777777">
            <w:pPr>
              <w:numPr>
                <w:ilvl w:val="0"/>
                <w:numId w:val="16"/>
              </w:numPr>
              <w:shd w:val="clear" w:color="auto" w:fill="FFFFFF"/>
              <w:rPr>
                <w:rFonts w:cstheme="minorHAnsi"/>
                <w:szCs w:val="27"/>
                <w:u w:val="single"/>
              </w:rPr>
            </w:pPr>
            <w:r w:rsidRPr="00E6062A">
              <w:rPr>
                <w:rFonts w:cstheme="minorHAnsi"/>
                <w:szCs w:val="27"/>
              </w:rPr>
              <w:t>Custom Clearance of Imported Goods for the projects of Fauji Foundation</w:t>
            </w:r>
            <w:r w:rsidRPr="00E6062A">
              <w:rPr>
                <w:rFonts w:eastAsia="Times New Roman" w:cstheme="minorHAnsi"/>
                <w:color w:val="000000"/>
                <w:szCs w:val="27"/>
              </w:rPr>
              <w:t>.</w:t>
            </w:r>
          </w:p>
          <w:p w:rsidRPr="00E6062A" w:rsidR="00E6062A" w:rsidP="00E6062A" w:rsidRDefault="00E6062A" w14:paraId="20FC4F29" w14:textId="7777777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cstheme="minorHAnsi"/>
                <w:szCs w:val="27"/>
                <w:u w:val="single"/>
              </w:rPr>
            </w:pPr>
            <w:r w:rsidRPr="00E6062A">
              <w:rPr>
                <w:rFonts w:cstheme="minorHAnsi"/>
                <w:szCs w:val="27"/>
              </w:rPr>
              <w:t>Selection of doctors for overseas employment with M</w:t>
            </w:r>
            <w:r w:rsidR="003D5FBE">
              <w:rPr>
                <w:rFonts w:cstheme="minorHAnsi"/>
                <w:szCs w:val="27"/>
              </w:rPr>
              <w:t>inistry of Health</w:t>
            </w:r>
            <w:r w:rsidRPr="00E6062A">
              <w:rPr>
                <w:rFonts w:cstheme="minorHAnsi"/>
                <w:szCs w:val="27"/>
              </w:rPr>
              <w:t xml:space="preserve"> Saudi Arabia.</w:t>
            </w:r>
          </w:p>
          <w:p w:rsidRPr="00E6062A" w:rsidR="00E6062A" w:rsidP="00E6062A" w:rsidRDefault="00E6062A" w14:paraId="0A75A06E" w14:textId="77777777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Cs w:val="27"/>
              </w:rPr>
            </w:pPr>
            <w:r w:rsidRPr="00E6062A">
              <w:rPr>
                <w:rFonts w:cstheme="minorHAnsi"/>
                <w:szCs w:val="27"/>
              </w:rPr>
              <w:t xml:space="preserve">Auction/Disposal of unserviceable vehicles, medical equipment and general stores. </w:t>
            </w:r>
          </w:p>
          <w:p w:rsidR="00F61DF9" w:rsidP="00F61DF9" w:rsidRDefault="00F61DF9" w14:paraId="5D9848D7" w14:textId="77777777"/>
          <w:p w:rsidR="00E6062A" w:rsidP="00F61DF9" w:rsidRDefault="00E6062A" w14:paraId="362F58BE" w14:textId="77777777">
            <w:pPr>
              <w:rPr>
                <w:b/>
              </w:rPr>
            </w:pPr>
            <w:r w:rsidRPr="00E6062A">
              <w:rPr>
                <w:b/>
              </w:rPr>
              <w:lastRenderedPageBreak/>
              <w:t>JAN 2011 – MARCH 2011</w:t>
            </w:r>
          </w:p>
          <w:p w:rsidR="00E6062A" w:rsidP="00F61DF9" w:rsidRDefault="00E6062A" w14:paraId="516C356F" w14:textId="77777777">
            <w:pPr>
              <w:rPr>
                <w:b/>
                <w:color w:val="156138" w:themeColor="accent1" w:themeShade="BF"/>
                <w:sz w:val="26"/>
                <w:szCs w:val="26"/>
              </w:rPr>
            </w:pPr>
            <w:r w:rsidRPr="00E6062A">
              <w:rPr>
                <w:b/>
                <w:color w:val="156138" w:themeColor="accent1" w:themeShade="BF"/>
                <w:sz w:val="26"/>
                <w:szCs w:val="26"/>
              </w:rPr>
              <w:t xml:space="preserve">GENERAL MANAGER ADMINISTRATION </w:t>
            </w:r>
            <w:r w:rsidR="003D5FBE">
              <w:rPr>
                <w:b/>
                <w:color w:val="156138" w:themeColor="accent1" w:themeShade="BF"/>
                <w:sz w:val="26"/>
                <w:szCs w:val="26"/>
              </w:rPr>
              <w:t>&amp;</w:t>
            </w:r>
            <w:r w:rsidRPr="00E6062A">
              <w:rPr>
                <w:b/>
                <w:color w:val="156138" w:themeColor="accent1" w:themeShade="BF"/>
                <w:sz w:val="26"/>
                <w:szCs w:val="26"/>
              </w:rPr>
              <w:t xml:space="preserve"> OPERATIONS</w:t>
            </w:r>
            <w:r w:rsidR="003D5FBE">
              <w:rPr>
                <w:b/>
                <w:color w:val="156138" w:themeColor="accent1" w:themeShade="BF"/>
                <w:sz w:val="26"/>
                <w:szCs w:val="26"/>
              </w:rPr>
              <w:t xml:space="preserve"> - </w:t>
            </w:r>
            <w:r w:rsidRPr="00E6062A">
              <w:rPr>
                <w:b/>
                <w:color w:val="156138" w:themeColor="accent1" w:themeShade="BF"/>
                <w:sz w:val="26"/>
                <w:szCs w:val="26"/>
              </w:rPr>
              <w:t>PROTECTION ONE, SECURITY MANAGEMENT SERVICES COMPANY,KARACHI,SINDH,PAKISTAN</w:t>
            </w:r>
          </w:p>
          <w:p w:rsidRPr="00E6062A" w:rsidR="00E6062A" w:rsidP="00E6062A" w:rsidRDefault="00E6062A" w14:paraId="3F4AB6F2" w14:textId="77777777">
            <w:pPr>
              <w:pStyle w:val="ListParagraph"/>
              <w:numPr>
                <w:ilvl w:val="0"/>
                <w:numId w:val="19"/>
              </w:numPr>
              <w:ind w:left="1080"/>
              <w:rPr>
                <w:rFonts w:cstheme="minorHAnsi"/>
                <w:szCs w:val="27"/>
              </w:rPr>
            </w:pPr>
            <w:r w:rsidRPr="00E6062A">
              <w:rPr>
                <w:rFonts w:eastAsia="Times New Roman" w:cstheme="minorHAnsi"/>
                <w:color w:val="333333"/>
                <w:szCs w:val="27"/>
              </w:rPr>
              <w:t xml:space="preserve">Electronic and Physical security of Mobilink Communication </w:t>
            </w:r>
            <w:r w:rsidR="003D5FBE">
              <w:rPr>
                <w:rFonts w:eastAsia="Times New Roman" w:cstheme="minorHAnsi"/>
                <w:color w:val="333333"/>
                <w:szCs w:val="27"/>
              </w:rPr>
              <w:t>Installations</w:t>
            </w:r>
            <w:r w:rsidRPr="00E6062A">
              <w:rPr>
                <w:rFonts w:eastAsia="Times New Roman" w:cstheme="minorHAnsi"/>
                <w:color w:val="333333"/>
                <w:szCs w:val="27"/>
              </w:rPr>
              <w:t xml:space="preserve">, </w:t>
            </w:r>
            <w:r w:rsidR="00415692">
              <w:rPr>
                <w:rFonts w:eastAsia="Times New Roman" w:cstheme="minorHAnsi"/>
                <w:color w:val="333333"/>
                <w:szCs w:val="27"/>
              </w:rPr>
              <w:t xml:space="preserve">Habib Bank </w:t>
            </w:r>
            <w:r w:rsidRPr="00E6062A">
              <w:rPr>
                <w:rFonts w:eastAsia="Times New Roman" w:cstheme="minorHAnsi"/>
                <w:color w:val="333333"/>
                <w:szCs w:val="27"/>
              </w:rPr>
              <w:t>Branches, Industrial and Residential Installations in Karachi.</w:t>
            </w:r>
          </w:p>
          <w:p w:rsidRPr="00E6062A" w:rsidR="00E6062A" w:rsidP="00E6062A" w:rsidRDefault="00E6062A" w14:paraId="305930AA" w14:textId="77777777">
            <w:pPr>
              <w:pStyle w:val="ListParagraph"/>
              <w:numPr>
                <w:ilvl w:val="0"/>
                <w:numId w:val="18"/>
              </w:numPr>
              <w:tabs>
                <w:tab w:val="clear" w:pos="450"/>
                <w:tab w:val="num" w:pos="1080"/>
              </w:tabs>
              <w:ind w:left="1080"/>
              <w:rPr>
                <w:rFonts w:cstheme="minorHAnsi"/>
                <w:szCs w:val="27"/>
              </w:rPr>
            </w:pPr>
            <w:r w:rsidRPr="00E6062A">
              <w:rPr>
                <w:rFonts w:eastAsia="Times New Roman" w:cstheme="minorHAnsi"/>
                <w:color w:val="333333"/>
                <w:szCs w:val="27"/>
              </w:rPr>
              <w:t>Evaluated and articulated security threats and formulated comprehensive Standard Operating Procedures to deal with different situations. </w:t>
            </w:r>
          </w:p>
          <w:p w:rsidRPr="00E6062A" w:rsidR="00E6062A" w:rsidP="00E6062A" w:rsidRDefault="00E6062A" w14:paraId="68ACBFEC" w14:textId="77777777">
            <w:pPr>
              <w:pStyle w:val="ListParagraph"/>
              <w:numPr>
                <w:ilvl w:val="0"/>
                <w:numId w:val="18"/>
              </w:numPr>
              <w:tabs>
                <w:tab w:val="clear" w:pos="450"/>
                <w:tab w:val="num" w:pos="1080"/>
              </w:tabs>
              <w:spacing w:line="276" w:lineRule="auto"/>
              <w:ind w:left="1080"/>
              <w:rPr>
                <w:rFonts w:cstheme="minorHAnsi"/>
                <w:szCs w:val="27"/>
              </w:rPr>
            </w:pPr>
            <w:r w:rsidRPr="00E6062A">
              <w:rPr>
                <w:rFonts w:cstheme="minorHAnsi"/>
                <w:color w:val="000000"/>
                <w:szCs w:val="27"/>
              </w:rPr>
              <w:t>Maintained good liaison and dealing with Law enforcement agencies, Government and related departments.</w:t>
            </w:r>
          </w:p>
          <w:p w:rsidRPr="00E6062A" w:rsidR="00E6062A" w:rsidP="00E6062A" w:rsidRDefault="00E6062A" w14:paraId="464BBC97" w14:textId="77777777">
            <w:pPr>
              <w:pStyle w:val="ListParagraph"/>
              <w:numPr>
                <w:ilvl w:val="0"/>
                <w:numId w:val="17"/>
              </w:numPr>
              <w:tabs>
                <w:tab w:val="clear" w:pos="450"/>
                <w:tab w:val="num" w:pos="1080"/>
              </w:tabs>
              <w:spacing w:line="276" w:lineRule="auto"/>
              <w:ind w:left="1080"/>
              <w:rPr>
                <w:rFonts w:cstheme="minorHAnsi"/>
                <w:szCs w:val="27"/>
              </w:rPr>
            </w:pPr>
            <w:r w:rsidRPr="00E6062A">
              <w:rPr>
                <w:rFonts w:eastAsia="Times New Roman" w:cstheme="minorHAnsi"/>
                <w:color w:val="333333"/>
                <w:szCs w:val="27"/>
              </w:rPr>
              <w:t>Supervised 600 security persons which require/ demand exceptionally high level of  training, control &amp; motivation.</w:t>
            </w:r>
          </w:p>
          <w:p w:rsidRPr="00E6062A" w:rsidR="00E6062A" w:rsidP="00E6062A" w:rsidRDefault="00E6062A" w14:paraId="628ED05C" w14:textId="77777777">
            <w:pPr>
              <w:pStyle w:val="ListParagraph"/>
              <w:numPr>
                <w:ilvl w:val="0"/>
                <w:numId w:val="17"/>
              </w:numPr>
              <w:tabs>
                <w:tab w:val="clear" w:pos="450"/>
                <w:tab w:val="num" w:pos="1080"/>
              </w:tabs>
              <w:spacing w:line="276" w:lineRule="auto"/>
              <w:ind w:left="1080"/>
              <w:rPr>
                <w:rFonts w:cstheme="minorHAnsi"/>
                <w:szCs w:val="27"/>
              </w:rPr>
            </w:pPr>
            <w:r w:rsidRPr="00E6062A">
              <w:rPr>
                <w:rFonts w:eastAsia="Times New Roman" w:cstheme="minorHAnsi"/>
                <w:color w:val="333333"/>
                <w:szCs w:val="27"/>
              </w:rPr>
              <w:t xml:space="preserve">Unearth / caught number of employees stealing expensive </w:t>
            </w:r>
            <w:r w:rsidR="00415692">
              <w:rPr>
                <w:rFonts w:eastAsia="Times New Roman" w:cstheme="minorHAnsi"/>
                <w:color w:val="333333"/>
                <w:szCs w:val="27"/>
              </w:rPr>
              <w:t xml:space="preserve">communication </w:t>
            </w:r>
            <w:r w:rsidRPr="00E6062A">
              <w:rPr>
                <w:rFonts w:eastAsia="Times New Roman" w:cstheme="minorHAnsi"/>
                <w:color w:val="333333"/>
                <w:szCs w:val="27"/>
              </w:rPr>
              <w:t>equipment/Fuel.</w:t>
            </w:r>
          </w:p>
          <w:p w:rsidRPr="006B4897" w:rsidR="006B4897" w:rsidP="00E6062A" w:rsidRDefault="00E6062A" w14:paraId="1BDC3BA8" w14:textId="77777777">
            <w:pPr>
              <w:pStyle w:val="ListParagraph"/>
              <w:numPr>
                <w:ilvl w:val="0"/>
                <w:numId w:val="17"/>
              </w:numPr>
              <w:tabs>
                <w:tab w:val="clear" w:pos="450"/>
                <w:tab w:val="num" w:pos="1080"/>
              </w:tabs>
              <w:spacing w:line="276" w:lineRule="auto"/>
              <w:ind w:left="1080"/>
              <w:rPr>
                <w:rFonts w:cstheme="minorHAnsi"/>
                <w:b/>
                <w:szCs w:val="27"/>
              </w:rPr>
            </w:pPr>
            <w:r w:rsidRPr="00E6062A">
              <w:rPr>
                <w:rFonts w:cstheme="minorHAnsi"/>
                <w:color w:val="000000"/>
                <w:szCs w:val="27"/>
              </w:rPr>
              <w:t xml:space="preserve">Management and Planning, Loss </w:t>
            </w:r>
            <w:r w:rsidR="006B4897">
              <w:rPr>
                <w:rFonts w:cstheme="minorHAnsi"/>
                <w:color w:val="000000"/>
                <w:szCs w:val="27"/>
              </w:rPr>
              <w:t>P</w:t>
            </w:r>
            <w:r w:rsidRPr="00E6062A">
              <w:rPr>
                <w:rFonts w:cstheme="minorHAnsi"/>
                <w:color w:val="000000"/>
                <w:szCs w:val="27"/>
              </w:rPr>
              <w:t xml:space="preserve">revention / Prevention of Internal </w:t>
            </w:r>
            <w:r w:rsidR="006B4897">
              <w:rPr>
                <w:rFonts w:cstheme="minorHAnsi"/>
                <w:color w:val="000000"/>
                <w:szCs w:val="27"/>
              </w:rPr>
              <w:t>T</w:t>
            </w:r>
            <w:r w:rsidRPr="00E6062A">
              <w:rPr>
                <w:rFonts w:cstheme="minorHAnsi"/>
                <w:color w:val="000000"/>
                <w:szCs w:val="27"/>
              </w:rPr>
              <w:t>hefts and Investigation</w:t>
            </w:r>
            <w:r w:rsidR="006B4897">
              <w:rPr>
                <w:rFonts w:cstheme="minorHAnsi"/>
                <w:color w:val="000000"/>
                <w:szCs w:val="27"/>
              </w:rPr>
              <w:t>s.</w:t>
            </w:r>
          </w:p>
          <w:p w:rsidRPr="006B4897" w:rsidR="00E6062A" w:rsidP="006B4897" w:rsidRDefault="00E6062A" w14:paraId="6AE95486" w14:textId="77777777">
            <w:pPr>
              <w:spacing w:line="276" w:lineRule="auto"/>
              <w:ind w:left="720"/>
              <w:rPr>
                <w:rFonts w:cstheme="minorHAnsi"/>
                <w:b/>
                <w:szCs w:val="27"/>
              </w:rPr>
            </w:pPr>
          </w:p>
          <w:p w:rsidR="00E6062A" w:rsidP="006B4897" w:rsidRDefault="006B4897" w14:paraId="145C973D" w14:textId="77777777">
            <w:pPr>
              <w:shd w:val="clear" w:color="auto" w:fill="FFFFFF"/>
              <w:spacing w:line="270" w:lineRule="atLeast"/>
              <w:textAlignment w:val="center"/>
              <w:outlineLvl w:val="3"/>
              <w:rPr>
                <w:rFonts w:cstheme="minorHAnsi"/>
                <w:b/>
                <w:szCs w:val="27"/>
              </w:rPr>
            </w:pPr>
            <w:r>
              <w:rPr>
                <w:rFonts w:cstheme="minorHAnsi"/>
                <w:b/>
                <w:szCs w:val="27"/>
              </w:rPr>
              <w:t>SEPTEMBER 1985 – DECEMBER 2010</w:t>
            </w:r>
          </w:p>
          <w:p w:rsidR="006B4897" w:rsidP="006B4897" w:rsidRDefault="006B4897" w14:paraId="3F22AAB2" w14:textId="77777777">
            <w:pPr>
              <w:shd w:val="clear" w:color="auto" w:fill="FFFFFF"/>
              <w:spacing w:line="270" w:lineRule="atLeast"/>
              <w:textAlignment w:val="center"/>
              <w:outlineLvl w:val="3"/>
              <w:rPr>
                <w:rFonts w:cstheme="minorHAnsi"/>
                <w:b/>
                <w:color w:val="156138" w:themeColor="accent1" w:themeShade="BF"/>
                <w:sz w:val="26"/>
                <w:szCs w:val="26"/>
              </w:rPr>
            </w:pPr>
            <w:r w:rsidRPr="006B4897">
              <w:rPr>
                <w:rFonts w:cstheme="minorHAnsi"/>
                <w:b/>
                <w:color w:val="156138" w:themeColor="accent1" w:themeShade="BF"/>
                <w:sz w:val="26"/>
                <w:szCs w:val="26"/>
              </w:rPr>
              <w:t>LIEUTENANT COLONEL</w:t>
            </w:r>
            <w:r w:rsidR="00415692">
              <w:rPr>
                <w:rFonts w:cstheme="minorHAnsi"/>
                <w:b/>
                <w:color w:val="156138" w:themeColor="accent1" w:themeShade="BF"/>
                <w:sz w:val="26"/>
                <w:szCs w:val="26"/>
              </w:rPr>
              <w:t xml:space="preserve"> - </w:t>
            </w:r>
            <w:r w:rsidRPr="006B4897">
              <w:rPr>
                <w:rFonts w:cstheme="minorHAnsi"/>
                <w:b/>
                <w:color w:val="156138" w:themeColor="accent1" w:themeShade="BF"/>
                <w:sz w:val="26"/>
                <w:szCs w:val="26"/>
              </w:rPr>
              <w:t>PAKISTAN ARMY</w:t>
            </w:r>
          </w:p>
          <w:p w:rsidRPr="006B4897" w:rsidR="006B4897" w:rsidP="006B4897" w:rsidRDefault="006B4897" w14:paraId="2FFB3699" w14:textId="0D8901A3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line="270" w:lineRule="atLeast"/>
              <w:textAlignment w:val="center"/>
              <w:outlineLvl w:val="3"/>
              <w:rPr>
                <w:rFonts w:cstheme="minorHAnsi"/>
                <w:b/>
                <w:sz w:val="24"/>
                <w:szCs w:val="27"/>
                <w:u w:val="single"/>
              </w:rPr>
            </w:pPr>
            <w:r w:rsidRPr="006B4897">
              <w:rPr>
                <w:rFonts w:eastAsia="Times New Roman" w:cstheme="minorHAnsi"/>
                <w:sz w:val="24"/>
                <w:szCs w:val="27"/>
              </w:rPr>
              <w:t>Following diversified areas attributed towards my experience that I have earned during 2</w:t>
            </w:r>
            <w:r>
              <w:rPr>
                <w:rFonts w:eastAsia="Times New Roman" w:cstheme="minorHAnsi"/>
                <w:sz w:val="24"/>
                <w:szCs w:val="27"/>
              </w:rPr>
              <w:t>5</w:t>
            </w:r>
            <w:r w:rsidRPr="006B4897">
              <w:rPr>
                <w:rFonts w:eastAsia="Times New Roman" w:cstheme="minorHAnsi"/>
                <w:sz w:val="24"/>
                <w:szCs w:val="27"/>
              </w:rPr>
              <w:t xml:space="preserve"> years of </w:t>
            </w:r>
            <w:r w:rsidR="00437DAB">
              <w:rPr>
                <w:rFonts w:eastAsia="Times New Roman" w:cstheme="minorHAnsi"/>
                <w:sz w:val="24"/>
                <w:szCs w:val="27"/>
              </w:rPr>
              <w:t>military</w:t>
            </w:r>
            <w:r w:rsidRPr="006B4897">
              <w:rPr>
                <w:rFonts w:eastAsia="Times New Roman" w:cstheme="minorHAnsi"/>
                <w:sz w:val="24"/>
                <w:szCs w:val="27"/>
              </w:rPr>
              <w:t xml:space="preserve"> service:</w:t>
            </w:r>
          </w:p>
          <w:p w:rsidRPr="006D142E" w:rsidR="006B4897" w:rsidP="006B4897" w:rsidRDefault="006B4897" w14:paraId="536A4D71" w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b/>
                <w:sz w:val="23"/>
                <w:szCs w:val="23"/>
                <w:u w:val="single"/>
              </w:rPr>
            </w:pPr>
            <w:r w:rsidRPr="006D142E">
              <w:rPr>
                <w:rFonts w:cstheme="minorHAnsi"/>
                <w:b/>
                <w:sz w:val="23"/>
                <w:szCs w:val="23"/>
                <w:u w:val="single"/>
              </w:rPr>
              <w:t>Military Courses</w:t>
            </w:r>
          </w:p>
          <w:p w:rsidRPr="006B4897" w:rsidR="006B4897" w:rsidP="006B4897" w:rsidRDefault="006B4897" w14:paraId="3029DB4B" w14:textId="7777777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Weaponry</w:t>
            </w:r>
          </w:p>
          <w:p w:rsidRPr="006B4897" w:rsidR="006B4897" w:rsidP="006B4897" w:rsidRDefault="006B4897" w14:paraId="50CE8DA8" w14:textId="7777777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Fire Fighting</w:t>
            </w:r>
          </w:p>
          <w:p w:rsidRPr="006B4897" w:rsidR="006B4897" w:rsidP="006B4897" w:rsidRDefault="006B4897" w14:paraId="1F1D55D4" w14:textId="7777777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Leadership</w:t>
            </w:r>
          </w:p>
          <w:p w:rsidRPr="006B4897" w:rsidR="006B4897" w:rsidP="006B4897" w:rsidRDefault="006B4897" w14:paraId="437259CB" w14:textId="7777777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Logistics</w:t>
            </w:r>
          </w:p>
          <w:p w:rsidRPr="00415692" w:rsidR="006B4897" w:rsidP="006B4897" w:rsidRDefault="006B4897" w14:paraId="14EB87EE" w14:textId="7777777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theme="minorHAnsi"/>
                <w:sz w:val="28"/>
                <w:szCs w:val="27"/>
              </w:rPr>
            </w:pPr>
            <w:r w:rsidRPr="00415692">
              <w:rPr>
                <w:rFonts w:cstheme="minorHAnsi"/>
                <w:szCs w:val="27"/>
              </w:rPr>
              <w:t>Training</w:t>
            </w:r>
          </w:p>
          <w:p w:rsidRPr="006D142E" w:rsidR="006B4897" w:rsidP="006B4897" w:rsidRDefault="006B4897" w14:paraId="2ACA7E5E" w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b/>
                <w:sz w:val="23"/>
                <w:szCs w:val="23"/>
                <w:u w:val="single"/>
              </w:rPr>
            </w:pPr>
            <w:r w:rsidRPr="006D142E">
              <w:rPr>
                <w:rFonts w:cstheme="minorHAnsi"/>
                <w:b/>
                <w:sz w:val="23"/>
                <w:szCs w:val="23"/>
                <w:u w:val="single"/>
              </w:rPr>
              <w:t>Security</w:t>
            </w:r>
          </w:p>
          <w:p w:rsidRPr="006B4897" w:rsidR="006B4897" w:rsidP="00415692" w:rsidRDefault="006B4897" w14:paraId="355EABE0" w14:textId="7777777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6B4897">
              <w:rPr>
                <w:rFonts w:cstheme="minorHAnsi"/>
              </w:rPr>
              <w:t>Security of men, material and equipment.</w:t>
            </w:r>
          </w:p>
          <w:p w:rsidRPr="006B4897" w:rsidR="006B4897" w:rsidP="00415692" w:rsidRDefault="006B4897" w14:paraId="0BF46E0B" w14:textId="7777777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6B4897">
              <w:rPr>
                <w:rFonts w:cstheme="minorHAnsi"/>
              </w:rPr>
              <w:t>Security of installations/Important National Assets.</w:t>
            </w:r>
          </w:p>
          <w:p w:rsidRPr="006B4897" w:rsidR="006B4897" w:rsidP="00415692" w:rsidRDefault="006B4897" w14:paraId="3B2E6248" w14:textId="7777777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6B4897">
              <w:rPr>
                <w:rFonts w:cstheme="minorHAnsi"/>
              </w:rPr>
              <w:t>Security of Information</w:t>
            </w:r>
            <w:r w:rsidR="001A6AA4">
              <w:rPr>
                <w:rFonts w:cstheme="minorHAnsi"/>
              </w:rPr>
              <w:t>/</w:t>
            </w:r>
            <w:r w:rsidRPr="006B4897">
              <w:rPr>
                <w:rFonts w:cstheme="minorHAnsi"/>
              </w:rPr>
              <w:t>Documents.</w:t>
            </w:r>
          </w:p>
          <w:p w:rsidRPr="006B4897" w:rsidR="006B4897" w:rsidP="00415692" w:rsidRDefault="006B4897" w14:paraId="7D7D262A" w14:textId="77777777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6B4897">
              <w:rPr>
                <w:rFonts w:cstheme="minorHAnsi"/>
              </w:rPr>
              <w:t>Security / Escort of VVIP</w:t>
            </w:r>
            <w:r w:rsidR="001A6AA4">
              <w:rPr>
                <w:rFonts w:cstheme="minorHAnsi"/>
              </w:rPr>
              <w:t>s</w:t>
            </w:r>
            <w:r w:rsidRPr="006B4897">
              <w:rPr>
                <w:rFonts w:cstheme="minorHAnsi"/>
              </w:rPr>
              <w:t xml:space="preserve"> / Delegations.</w:t>
            </w:r>
          </w:p>
          <w:p w:rsidRPr="006B4897" w:rsidR="006B4897" w:rsidP="00415692" w:rsidRDefault="006B4897" w14:paraId="452E1A6F" w14:textId="77777777">
            <w:pPr>
              <w:pStyle w:val="ListParagraph"/>
              <w:numPr>
                <w:ilvl w:val="0"/>
                <w:numId w:val="23"/>
              </w:numPr>
              <w:rPr>
                <w:rFonts w:eastAsia="Calibri" w:cstheme="minorHAnsi"/>
              </w:rPr>
            </w:pPr>
            <w:r w:rsidRPr="006B4897">
              <w:rPr>
                <w:rFonts w:eastAsia="Calibri" w:cstheme="minorHAnsi"/>
              </w:rPr>
              <w:t>Devised / implemented Operational, Intelligence and Security Plans.</w:t>
            </w:r>
          </w:p>
          <w:p w:rsidRPr="006B4897" w:rsidR="006B4897" w:rsidP="006B4897" w:rsidRDefault="006B4897" w14:paraId="14B8F3DC" w14:textId="77777777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B4897">
              <w:rPr>
                <w:rFonts w:cstheme="minorHAnsi"/>
                <w:b/>
                <w:sz w:val="23"/>
                <w:szCs w:val="23"/>
                <w:u w:val="single"/>
              </w:rPr>
              <w:t>Human Resources/Administration</w:t>
            </w:r>
          </w:p>
          <w:p w:rsidRPr="006B4897" w:rsidR="006B4897" w:rsidP="006B4897" w:rsidRDefault="006B4897" w14:paraId="1670091B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Command of various units including an Infantry Battalion.</w:t>
            </w:r>
          </w:p>
          <w:p w:rsidRPr="006B4897" w:rsidR="006B4897" w:rsidP="006B4897" w:rsidRDefault="006B4897" w14:paraId="6319FD8A" w14:textId="77777777">
            <w:pPr>
              <w:pStyle w:val="ListParagraph"/>
              <w:numPr>
                <w:ilvl w:val="0"/>
                <w:numId w:val="24"/>
              </w:numPr>
              <w:ind w:left="1368"/>
              <w:rPr>
                <w:rFonts w:eastAsia="Times New Roman" w:cstheme="minorHAnsi"/>
                <w:color w:val="000000"/>
                <w:szCs w:val="27"/>
              </w:rPr>
            </w:pPr>
            <w:r w:rsidRPr="006B4897">
              <w:rPr>
                <w:rFonts w:cstheme="minorHAnsi"/>
                <w:szCs w:val="27"/>
              </w:rPr>
              <w:t>Management and Optimization of Resources.</w:t>
            </w:r>
          </w:p>
          <w:p w:rsidRPr="006B4897" w:rsidR="006B4897" w:rsidP="006B4897" w:rsidRDefault="006B4897" w14:paraId="772081D4" w14:textId="77777777">
            <w:pPr>
              <w:pStyle w:val="ListParagraph"/>
              <w:numPr>
                <w:ilvl w:val="0"/>
                <w:numId w:val="24"/>
              </w:numPr>
              <w:ind w:left="1368"/>
              <w:rPr>
                <w:rFonts w:eastAsia="Times New Roman" w:cstheme="minorHAnsi"/>
                <w:color w:val="000000"/>
                <w:szCs w:val="27"/>
              </w:rPr>
            </w:pPr>
            <w:r w:rsidRPr="006B4897">
              <w:rPr>
                <w:rFonts w:cstheme="minorHAnsi"/>
                <w:szCs w:val="27"/>
              </w:rPr>
              <w:t>Management, Planning and Development.</w:t>
            </w:r>
          </w:p>
          <w:p w:rsidRPr="006B4897" w:rsidR="006B4897" w:rsidP="006B4897" w:rsidRDefault="006B4897" w14:paraId="35219508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Management and Maintenance of Transport Fleet.</w:t>
            </w:r>
          </w:p>
          <w:p w:rsidRPr="006B4897" w:rsidR="006B4897" w:rsidP="006B4897" w:rsidRDefault="006B4897" w14:paraId="645F26DA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Management and Maintenance of Clubs/Messes</w:t>
            </w:r>
          </w:p>
          <w:p w:rsidRPr="006B4897" w:rsidR="006B4897" w:rsidP="006B4897" w:rsidRDefault="006B4897" w14:paraId="316255F5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Liaison Officer B/w Civil and Military.</w:t>
            </w:r>
          </w:p>
          <w:p w:rsidRPr="006B4897" w:rsidR="006B4897" w:rsidP="006B4897" w:rsidRDefault="006B4897" w14:paraId="24886CE6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Performance re-appraisal of employees.</w:t>
            </w:r>
          </w:p>
          <w:p w:rsidRPr="006B4897" w:rsidR="006B4897" w:rsidP="006B4897" w:rsidRDefault="006B4897" w14:paraId="20C685AE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Address employee’s grievances.</w:t>
            </w:r>
          </w:p>
          <w:p w:rsidRPr="006B4897" w:rsidR="006B4897" w:rsidP="006B4897" w:rsidRDefault="006B4897" w14:paraId="7B031AAE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 xml:space="preserve">Selection, Recruitment and Training </w:t>
            </w:r>
            <w:r w:rsidR="001A6AA4">
              <w:rPr>
                <w:rFonts w:cstheme="minorHAnsi"/>
                <w:szCs w:val="27"/>
              </w:rPr>
              <w:t>.</w:t>
            </w:r>
          </w:p>
          <w:p w:rsidRPr="006B4897" w:rsidR="006B4897" w:rsidP="006B4897" w:rsidRDefault="006B4897" w14:paraId="41238770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Officer -in –Charge Administration, Security, Logistics and Training.</w:t>
            </w:r>
          </w:p>
          <w:p w:rsidRPr="006B4897" w:rsidR="006B4897" w:rsidP="006B4897" w:rsidRDefault="006B4897" w14:paraId="0B0FA1D7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Handling Accounts.</w:t>
            </w:r>
          </w:p>
          <w:p w:rsidR="006B4897" w:rsidP="006B4897" w:rsidRDefault="006B4897" w14:paraId="71C079E3" w14:textId="77777777">
            <w:pPr>
              <w:numPr>
                <w:ilvl w:val="0"/>
                <w:numId w:val="24"/>
              </w:numPr>
              <w:ind w:left="1368"/>
              <w:rPr>
                <w:rFonts w:cstheme="minorHAnsi"/>
                <w:szCs w:val="27"/>
              </w:rPr>
            </w:pPr>
            <w:r w:rsidRPr="006B4897">
              <w:rPr>
                <w:rFonts w:cstheme="minorHAnsi"/>
                <w:szCs w:val="27"/>
              </w:rPr>
              <w:t>Inspections &amp; Audits</w:t>
            </w:r>
          </w:p>
          <w:p w:rsidR="00415692" w:rsidP="00415692" w:rsidRDefault="00415692" w14:paraId="0010EFEE" w14:textId="77777777">
            <w:pPr>
              <w:ind w:left="1368"/>
              <w:rPr>
                <w:rFonts w:cstheme="minorHAnsi"/>
                <w:szCs w:val="27"/>
              </w:rPr>
            </w:pPr>
          </w:p>
          <w:p w:rsidRPr="006B4897" w:rsidR="00415692" w:rsidP="00415692" w:rsidRDefault="00415692" w14:paraId="24D137AF" w14:textId="77777777">
            <w:pPr>
              <w:ind w:left="1368"/>
              <w:rPr>
                <w:rFonts w:cstheme="minorHAnsi"/>
                <w:szCs w:val="27"/>
              </w:rPr>
            </w:pPr>
          </w:p>
          <w:p w:rsidRPr="001A6AA4" w:rsidR="006B4897" w:rsidP="006B4897" w:rsidRDefault="006B4897" w14:paraId="0951ED3A" w14:textId="77777777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  <w:sz w:val="23"/>
                <w:szCs w:val="23"/>
                <w:u w:val="single"/>
              </w:rPr>
            </w:pPr>
            <w:r w:rsidRPr="006B4897"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1A6AA4">
              <w:rPr>
                <w:rFonts w:cstheme="minorHAnsi"/>
                <w:b/>
                <w:sz w:val="23"/>
                <w:szCs w:val="23"/>
                <w:u w:val="single"/>
              </w:rPr>
              <w:t>Public Affairs / Relation</w:t>
            </w:r>
            <w:r w:rsidR="00415692">
              <w:rPr>
                <w:rFonts w:cstheme="minorHAnsi"/>
                <w:b/>
                <w:sz w:val="23"/>
                <w:szCs w:val="23"/>
                <w:u w:val="single"/>
              </w:rPr>
              <w:t>s</w:t>
            </w:r>
            <w:r w:rsidRPr="001A6AA4">
              <w:rPr>
                <w:rFonts w:cstheme="minorHAnsi"/>
                <w:b/>
                <w:sz w:val="23"/>
                <w:szCs w:val="23"/>
                <w:u w:val="single"/>
              </w:rPr>
              <w:t xml:space="preserve"> / Protocols</w:t>
            </w:r>
          </w:p>
          <w:p w:rsidRPr="001A6AA4" w:rsidR="006B4897" w:rsidP="00415692" w:rsidRDefault="006B4897" w14:paraId="2706711C" w14:textId="77777777">
            <w:pPr>
              <w:rPr>
                <w:rFonts w:cstheme="minorHAnsi"/>
                <w:szCs w:val="27"/>
              </w:rPr>
            </w:pPr>
          </w:p>
          <w:p w:rsidRPr="001A6AA4" w:rsidR="006B4897" w:rsidP="006B4897" w:rsidRDefault="006B4897" w14:paraId="3D2E0B00" w14:textId="77777777">
            <w:pPr>
              <w:numPr>
                <w:ilvl w:val="0"/>
                <w:numId w:val="25"/>
              </w:numPr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>Event Management.</w:t>
            </w:r>
          </w:p>
          <w:p w:rsidRPr="001A6AA4" w:rsidR="006B4897" w:rsidP="006B4897" w:rsidRDefault="006B4897" w14:paraId="2A68D1F2" w14:textId="77777777">
            <w:pPr>
              <w:numPr>
                <w:ilvl w:val="0"/>
                <w:numId w:val="25"/>
              </w:numPr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>Protocol Duties.</w:t>
            </w:r>
          </w:p>
          <w:p w:rsidRPr="001A6AA4" w:rsidR="006B4897" w:rsidP="006B4897" w:rsidRDefault="006B4897" w14:paraId="124B0DAE" w14:textId="77777777">
            <w:pPr>
              <w:numPr>
                <w:ilvl w:val="0"/>
                <w:numId w:val="25"/>
              </w:numPr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>Coordinating visits etc.</w:t>
            </w:r>
          </w:p>
          <w:p w:rsidR="006B4897" w:rsidP="001A6AA4" w:rsidRDefault="00415692" w14:paraId="64587ABD" w14:textId="77777777">
            <w:pPr>
              <w:numPr>
                <w:ilvl w:val="0"/>
                <w:numId w:val="25"/>
              </w:numPr>
              <w:rPr>
                <w:rFonts w:cstheme="minorHAnsi"/>
                <w:szCs w:val="27"/>
              </w:rPr>
            </w:pPr>
            <w:r>
              <w:rPr>
                <w:rFonts w:cstheme="minorHAnsi"/>
                <w:szCs w:val="27"/>
              </w:rPr>
              <w:t xml:space="preserve">Conduct of </w:t>
            </w:r>
            <w:r w:rsidRPr="001A6AA4" w:rsidR="006B4897">
              <w:rPr>
                <w:rFonts w:cstheme="minorHAnsi"/>
                <w:szCs w:val="27"/>
              </w:rPr>
              <w:t>Sports &amp; Training Championships</w:t>
            </w:r>
          </w:p>
          <w:p w:rsidRPr="001A6AA4" w:rsidR="00415692" w:rsidP="00415692" w:rsidRDefault="00415692" w14:paraId="31699D25" w14:textId="77777777">
            <w:pPr>
              <w:ind w:left="1350"/>
              <w:rPr>
                <w:rFonts w:cstheme="minorHAnsi"/>
                <w:szCs w:val="27"/>
              </w:rPr>
            </w:pPr>
          </w:p>
          <w:p w:rsidRPr="001A6AA4" w:rsidR="006B4897" w:rsidP="006B4897" w:rsidRDefault="006B4897" w14:paraId="3BBE7147" w14:textId="7777777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cstheme="minorHAnsi"/>
                <w:b/>
                <w:sz w:val="23"/>
                <w:szCs w:val="23"/>
                <w:u w:val="single"/>
              </w:rPr>
            </w:pPr>
            <w:r w:rsidRPr="001A6AA4">
              <w:rPr>
                <w:rFonts w:cstheme="minorHAnsi"/>
                <w:b/>
                <w:sz w:val="23"/>
                <w:szCs w:val="23"/>
                <w:u w:val="single"/>
              </w:rPr>
              <w:t>Professional Obligations</w:t>
            </w:r>
          </w:p>
          <w:p w:rsidRPr="001A6AA4" w:rsidR="006B4897" w:rsidP="006B4897" w:rsidRDefault="00415692" w14:paraId="140C8CA8" w14:textId="7777777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Cs w:val="27"/>
              </w:rPr>
            </w:pPr>
            <w:r>
              <w:rPr>
                <w:rFonts w:cstheme="minorHAnsi"/>
                <w:szCs w:val="27"/>
              </w:rPr>
              <w:t>Internal/</w:t>
            </w:r>
            <w:r w:rsidRPr="001A6AA4" w:rsidR="006B4897">
              <w:rPr>
                <w:rFonts w:cstheme="minorHAnsi"/>
                <w:szCs w:val="27"/>
              </w:rPr>
              <w:t xml:space="preserve">Curfew Duties, Karachi. </w:t>
            </w:r>
          </w:p>
          <w:p w:rsidRPr="001A6AA4" w:rsidR="006B4897" w:rsidP="006B4897" w:rsidRDefault="006B4897" w14:paraId="407CD708" w14:textId="7777777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>Anti Dacoit Operations, Interior Sindh.</w:t>
            </w:r>
          </w:p>
          <w:p w:rsidRPr="001A6AA4" w:rsidR="006B4897" w:rsidP="006B4897" w:rsidRDefault="006B4897" w14:paraId="10522B1F" w14:textId="7777777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 xml:space="preserve">Local Bodies Elections in District Rawalakot, AJK. </w:t>
            </w:r>
          </w:p>
          <w:p w:rsidRPr="001A6AA4" w:rsidR="006B4897" w:rsidP="006B4897" w:rsidRDefault="006B4897" w14:paraId="3B4CF63D" w14:textId="7777777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>General Elections, District Sheikhupura, Punjab.</w:t>
            </w:r>
          </w:p>
          <w:p w:rsidRPr="001A6AA4" w:rsidR="006B4897" w:rsidP="006B4897" w:rsidRDefault="006B4897" w14:paraId="128F61EC" w14:textId="7777777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>Flood Relief Operations, District Bahawalpur, Punjab.</w:t>
            </w:r>
          </w:p>
          <w:p w:rsidRPr="001A6AA4" w:rsidR="006B4897" w:rsidP="006B4897" w:rsidRDefault="006B4897" w14:paraId="21AC5375" w14:textId="7777777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>Survey of Schools, District Bahawalpur, Punjab.</w:t>
            </w:r>
          </w:p>
          <w:p w:rsidRPr="001A6AA4" w:rsidR="006B4897" w:rsidP="006B4897" w:rsidRDefault="006B4897" w14:paraId="6B0A763C" w14:textId="7777777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Cs w:val="27"/>
              </w:rPr>
            </w:pPr>
            <w:r w:rsidRPr="001A6AA4">
              <w:rPr>
                <w:rFonts w:cstheme="minorHAnsi"/>
                <w:szCs w:val="27"/>
              </w:rPr>
              <w:t>National Census, District Bahawalpur, Punjab.</w:t>
            </w:r>
          </w:p>
          <w:p w:rsidR="00E6062A" w:rsidP="00F61DF9" w:rsidRDefault="006B4897" w14:paraId="0B66C79F" w14:textId="77777777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cstheme="minorHAnsi"/>
                <w:sz w:val="27"/>
                <w:szCs w:val="27"/>
              </w:rPr>
            </w:pPr>
            <w:r w:rsidRPr="001A6AA4">
              <w:rPr>
                <w:rFonts w:cstheme="minorHAnsi"/>
                <w:szCs w:val="27"/>
              </w:rPr>
              <w:t>Management of Water Resources, District Bahawalpur, Punjab</w:t>
            </w:r>
            <w:r w:rsidRPr="006B4897">
              <w:rPr>
                <w:rFonts w:cstheme="minorHAnsi"/>
                <w:sz w:val="27"/>
                <w:szCs w:val="27"/>
              </w:rPr>
              <w:t xml:space="preserve">. </w:t>
            </w:r>
          </w:p>
          <w:p w:rsidRPr="001A6AA4" w:rsidR="001A6AA4" w:rsidP="001A6AA4" w:rsidRDefault="001A6AA4" w14:paraId="0104E0ED" w14:textId="77777777">
            <w:pPr>
              <w:pStyle w:val="ListParagraph"/>
              <w:spacing w:line="276" w:lineRule="auto"/>
              <w:ind w:left="1350"/>
              <w:rPr>
                <w:rFonts w:cstheme="minorHAnsi"/>
                <w:sz w:val="27"/>
                <w:szCs w:val="27"/>
              </w:rPr>
            </w:pPr>
          </w:p>
        </w:tc>
      </w:tr>
    </w:tbl>
    <w:sdt>
      <w:sdtPr>
        <w:id w:val="-1908763273"/>
        <w:alias w:val="Education:"/>
        <w15:appearance w15:val="hidden"/>
        <w:tag w:val="Education:"/>
        <w:temporary/>
        <w:showingPlcHdr/>
        <w:placeholder>
          <w:docPart w:val="1BCC06F7DC504E92A3163503DBAE5E4B"/>
        </w:placeholder>
      </w:sdtPr>
      <w:sdtContent>
        <w:p w:rsidRPr="00CF1A49" w:rsidR="00DA59AA" w:rsidP="0097790C" w:rsidRDefault="00DA59AA" w14:paraId="2C40BA57" w14:textId="7777777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Pr="00CF1A49" w:rsidR="001D0BF1" w:rsidTr="6FE68EBA" w14:paraId="6FC2AB8D" w14:textId="77777777">
        <w:tc>
          <w:tcPr>
            <w:tcW w:w="9355" w:type="dxa"/>
            <w:tcMar/>
          </w:tcPr>
          <w:p w:rsidRPr="00CF1A49" w:rsidR="001D0BF1" w:rsidP="001D0BF1" w:rsidRDefault="001A6AA4" w14:paraId="4A397209" w14:textId="77777777">
            <w:pPr>
              <w:pStyle w:val="Heading3"/>
              <w:contextualSpacing w:val="0"/>
              <w:outlineLvl w:val="2"/>
            </w:pPr>
            <w:r>
              <w:t>december 2009</w:t>
            </w:r>
          </w:p>
          <w:p w:rsidR="001A6AA4" w:rsidP="001A6AA4" w:rsidRDefault="001A6AA4" w14:paraId="18D89DF9" w14:textId="77777777">
            <w:pPr>
              <w:pStyle w:val="Heading2"/>
              <w:contextualSpacing w:val="0"/>
              <w:outlineLvl w:val="1"/>
            </w:pPr>
            <w:r w:rsidR="6FE68EBA">
              <w:rPr/>
              <w:t>master of science in rural devlopment</w:t>
            </w:r>
            <w:r w:rsidR="6FE68EBA">
              <w:rPr/>
              <w:t xml:space="preserve"> - </w:t>
            </w:r>
            <w:r w:rsidR="6FE68EBA">
              <w:rPr/>
              <w:t>university of sindh, jamshoro,sindh,pakistan</w:t>
            </w:r>
          </w:p>
          <w:p w:rsidR="6FE68EBA" w:rsidP="6FE68EBA" w:rsidRDefault="6FE68EBA" w14:paraId="25108072" w14:textId="454CDA7B">
            <w:pPr>
              <w:pStyle w:val="Heading2"/>
              <w:outlineLvl w:val="1"/>
            </w:pPr>
            <w:r w:rsidR="6FE68EBA">
              <w:rPr/>
              <w:t>1</w:t>
            </w:r>
            <w:r w:rsidRPr="6FE68EBA" w:rsidR="6FE68EBA">
              <w:rPr>
                <w:vertAlign w:val="superscript"/>
              </w:rPr>
              <w:t>st</w:t>
            </w:r>
            <w:r w:rsidR="6FE68EBA">
              <w:rPr/>
              <w:t xml:space="preserve"> Division</w:t>
            </w:r>
          </w:p>
          <w:p w:rsidR="007538DC" w:rsidP="001A6AA4" w:rsidRDefault="007538DC" w14:paraId="49311B65" w14:textId="77777777">
            <w:pPr>
              <w:pStyle w:val="Heading2"/>
              <w:contextualSpacing w:val="0"/>
              <w:outlineLvl w:val="1"/>
            </w:pPr>
          </w:p>
          <w:p w:rsidRPr="001A6AA4" w:rsidR="001A6AA4" w:rsidP="001A6AA4" w:rsidRDefault="001A6AA4" w14:paraId="7BF4C588" w14:textId="77777777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march</w:t>
            </w:r>
            <w:r w:rsidRPr="001A6AA4">
              <w:rPr>
                <w:color w:val="595959" w:themeColor="text1" w:themeTint="A6"/>
                <w:sz w:val="22"/>
              </w:rPr>
              <w:t xml:space="preserve"> 200</w:t>
            </w:r>
            <w:r>
              <w:rPr>
                <w:color w:val="595959" w:themeColor="text1" w:themeTint="A6"/>
                <w:sz w:val="22"/>
              </w:rPr>
              <w:t>9</w:t>
            </w:r>
          </w:p>
          <w:p w:rsidRPr="00CF1A49" w:rsidR="001A6AA4" w:rsidP="001A6AA4" w:rsidRDefault="001A6AA4" w14:noSpellErr="1" w14:paraId="4C93E2FF" w14:textId="103627E8">
            <w:pPr>
              <w:pStyle w:val="Heading2"/>
              <w:contextualSpacing w:val="0"/>
              <w:outlineLvl w:val="1"/>
            </w:pPr>
            <w:r w:rsidR="6FE68EBA">
              <w:rPr/>
              <w:t>master of business admistration in human resource management</w:t>
            </w:r>
            <w:r w:rsidR="6FE68EBA">
              <w:rPr/>
              <w:t xml:space="preserve"> - </w:t>
            </w:r>
            <w:r w:rsidR="6FE68EBA">
              <w:rPr/>
              <w:t>university of east,hyderabad,sindh,pakistan</w:t>
            </w:r>
          </w:p>
          <w:p w:rsidRPr="00CF1A49" w:rsidR="001A6AA4" w:rsidP="001A6AA4" w:rsidRDefault="001A6AA4" w14:paraId="784AFC6C" w14:textId="5B314358">
            <w:pPr>
              <w:pStyle w:val="Heading2"/>
              <w:contextualSpacing w:val="0"/>
              <w:outlineLvl w:val="1"/>
            </w:pPr>
            <w:r w:rsidR="6FE68EBA">
              <w:rPr/>
              <w:t>GPA:</w:t>
            </w:r>
            <w:r w:rsidR="6FE68EBA">
              <w:rPr/>
              <w:t xml:space="preserve"> 3.00</w:t>
            </w:r>
          </w:p>
        </w:tc>
      </w:tr>
      <w:tr w:rsidRPr="00CF1A49" w:rsidR="00F61DF9" w:rsidTr="6FE68EBA" w14:paraId="5219C500" w14:textId="77777777">
        <w:tc>
          <w:tcPr>
            <w:tcW w:w="9355" w:type="dxa"/>
            <w:tcMar>
              <w:top w:w="216" w:type="dxa"/>
            </w:tcMar>
          </w:tcPr>
          <w:p w:rsidRPr="00CF1A49" w:rsidR="00F61DF9" w:rsidP="00F61DF9" w:rsidRDefault="001A6AA4" w14:paraId="1A3C24DB" w14:textId="77777777">
            <w:pPr>
              <w:pStyle w:val="Heading3"/>
              <w:contextualSpacing w:val="0"/>
              <w:outlineLvl w:val="2"/>
            </w:pPr>
            <w:r>
              <w:t>december 1995</w:t>
            </w:r>
          </w:p>
          <w:p w:rsidR="001A6AA4" w:rsidP="001A6AA4" w:rsidRDefault="001A6AA4" w14:paraId="105E96F1" w14:textId="77777777">
            <w:pPr>
              <w:pStyle w:val="Heading2"/>
              <w:contextualSpacing w:val="0"/>
              <w:outlineLvl w:val="1"/>
            </w:pPr>
            <w:r w:rsidR="6FE68EBA">
              <w:rPr/>
              <w:t>master of arts in international relations</w:t>
            </w:r>
            <w:r w:rsidR="6FE68EBA">
              <w:rPr/>
              <w:t xml:space="preserve"> - </w:t>
            </w:r>
            <w:r w:rsidR="6FE68EBA">
              <w:rPr/>
              <w:t>university of balochistan,quetta, pakistan</w:t>
            </w:r>
          </w:p>
          <w:p w:rsidR="6FE68EBA" w:rsidP="6FE68EBA" w:rsidRDefault="6FE68EBA" w14:paraId="67DAD3B6" w14:textId="5D73691E">
            <w:pPr>
              <w:pStyle w:val="Heading2"/>
              <w:outlineLvl w:val="1"/>
            </w:pPr>
            <w:r w:rsidR="6FE68EBA">
              <w:rPr/>
              <w:t>2</w:t>
            </w:r>
            <w:r w:rsidRPr="6FE68EBA" w:rsidR="6FE68EBA">
              <w:rPr>
                <w:vertAlign w:val="superscript"/>
              </w:rPr>
              <w:t>nd</w:t>
            </w:r>
            <w:r w:rsidR="6FE68EBA">
              <w:rPr/>
              <w:t xml:space="preserve"> Divison</w:t>
            </w:r>
          </w:p>
          <w:p w:rsidR="00F61DF9" w:rsidP="001A6AA4" w:rsidRDefault="00F61DF9" w14:paraId="17D14391" w14:textId="77777777">
            <w:pPr>
              <w:pStyle w:val="Heading2"/>
              <w:contextualSpacing w:val="0"/>
              <w:outlineLvl w:val="1"/>
            </w:pPr>
          </w:p>
        </w:tc>
      </w:tr>
    </w:tbl>
    <w:sdt>
      <w:sdtPr>
        <w:id w:val="-1392877668"/>
        <w:alias w:val="Skills:"/>
        <w15:appearance w15:val="hidden"/>
        <w:tag w:val="Skills:"/>
        <w:temporary/>
        <w:showingPlcHdr/>
        <w:placeholder>
          <w:docPart w:val="B3A0AE69F6F540EA9C118FAA283227B1"/>
        </w:placeholder>
      </w:sdtPr>
      <w:sdtContent>
        <w:p w:rsidRPr="00CF1A49" w:rsidR="00486277" w:rsidP="00486277" w:rsidRDefault="00486277" w14:paraId="41A77B19" w14:textId="777777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Pr="006E1507" w:rsidR="003A0632" w:rsidTr="00CF1A49" w14:paraId="464508C2" w14:textId="77777777">
        <w:tc>
          <w:tcPr>
            <w:tcW w:w="4675" w:type="dxa"/>
          </w:tcPr>
          <w:p w:rsidRPr="00441884" w:rsidR="006D142E" w:rsidP="006D142E" w:rsidRDefault="006D142E" w14:paraId="512A4FB6" w14:textId="77777777">
            <w:pPr>
              <w:pStyle w:val="ListBullet"/>
              <w:rPr>
                <w:u w:val="single"/>
              </w:rPr>
            </w:pPr>
            <w:r w:rsidRPr="006D142E">
              <w:rPr>
                <w:b/>
                <w:u w:val="single"/>
              </w:rPr>
              <w:t>Personal</w:t>
            </w:r>
            <w:r w:rsidRPr="006D142E">
              <w:t xml:space="preserve">  </w:t>
            </w:r>
            <w:r w:rsidRPr="00441884">
              <w:t>:Analytical, Negotiation &amp; Interpersonal</w:t>
            </w:r>
          </w:p>
          <w:p w:rsidRPr="006D142E" w:rsidR="001F4E6D" w:rsidP="006D142E" w:rsidRDefault="006D142E" w14:paraId="5F40ECF4" w14:textId="77777777">
            <w:pPr>
              <w:pStyle w:val="ListBullet"/>
              <w:rPr>
                <w:u w:val="single"/>
              </w:rPr>
            </w:pPr>
            <w:r w:rsidRPr="006D142E">
              <w:rPr>
                <w:b/>
                <w:u w:val="single"/>
              </w:rPr>
              <w:t>Computer</w:t>
            </w:r>
            <w:r w:rsidRPr="006D142E">
              <w:t xml:space="preserve">  :</w:t>
            </w:r>
            <w:r>
              <w:t xml:space="preserve"> MS Word, Excel &amp; Outlook</w:t>
            </w:r>
          </w:p>
        </w:tc>
        <w:tc>
          <w:tcPr>
            <w:tcW w:w="4675" w:type="dxa"/>
            <w:tcMar>
              <w:left w:w="360" w:type="dxa"/>
            </w:tcMar>
          </w:tcPr>
          <w:p w:rsidRPr="006D142E" w:rsidR="003A0632" w:rsidP="006E1507" w:rsidRDefault="006D142E" w14:paraId="58CF45CC" w14:textId="77777777">
            <w:pPr>
              <w:pStyle w:val="ListBullet"/>
              <w:contextualSpacing w:val="0"/>
            </w:pPr>
            <w:r w:rsidRPr="006D142E">
              <w:rPr>
                <w:b/>
                <w:u w:val="single"/>
              </w:rPr>
              <w:t>Languages</w:t>
            </w:r>
            <w:r w:rsidRPr="006D142E">
              <w:rPr>
                <w:u w:val="single"/>
              </w:rPr>
              <w:t xml:space="preserve"> </w:t>
            </w:r>
            <w:r w:rsidRPr="006D142E">
              <w:t xml:space="preserve"> :</w:t>
            </w:r>
            <w:r>
              <w:t xml:space="preserve"> English, Urdu &amp; Pashto</w:t>
            </w:r>
          </w:p>
          <w:p w:rsidRPr="006D142E" w:rsidR="001E3120" w:rsidP="006E1507" w:rsidRDefault="006D142E" w14:paraId="22B5984D" w14:textId="77777777">
            <w:pPr>
              <w:pStyle w:val="ListBullet"/>
              <w:contextualSpacing w:val="0"/>
            </w:pPr>
            <w:r w:rsidRPr="006D142E">
              <w:rPr>
                <w:b/>
                <w:u w:val="single"/>
              </w:rPr>
              <w:t xml:space="preserve">Media </w:t>
            </w:r>
            <w:r w:rsidRPr="006D142E">
              <w:t xml:space="preserve"> :</w:t>
            </w:r>
            <w:r>
              <w:t xml:space="preserve"> Modeling for TV Commercials</w:t>
            </w:r>
          </w:p>
          <w:p w:rsidRPr="006E1507" w:rsidR="001E3120" w:rsidP="006D142E" w:rsidRDefault="001E3120" w14:paraId="2BA078BF" w14:textId="77777777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Pr="006E1507" w:rsidR="00B51D1B" w:rsidP="006E1507" w:rsidRDefault="00B51D1B" w14:paraId="1E3BF746" w14:textId="77777777"/>
    <w:sectPr w:rsidRPr="006E1507" w:rsidR="00B51D1B" w:rsidSect="005A1B10">
      <w:footerReference w:type="default" r:id="rId7"/>
      <w:headerReference w:type="first" r:id="rId8"/>
      <w:pgSz w:w="12240" w:h="15840" w:orient="portrait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293B" w:rsidP="0068194B" w:rsidRDefault="0099293B" w14:paraId="3BF0FFEB" w14:textId="77777777">
      <w:r>
        <w:separator/>
      </w:r>
    </w:p>
    <w:p w:rsidR="0099293B" w:rsidRDefault="0099293B" w14:paraId="2796AEBE" w14:textId="77777777"/>
    <w:p w:rsidR="0099293B" w:rsidRDefault="0099293B" w14:paraId="5ABA76BA" w14:textId="77777777"/>
  </w:endnote>
  <w:endnote w:type="continuationSeparator" w:id="0">
    <w:p w:rsidR="0099293B" w:rsidP="0068194B" w:rsidRDefault="0099293B" w14:paraId="78A811DA" w14:textId="77777777">
      <w:r>
        <w:continuationSeparator/>
      </w:r>
    </w:p>
    <w:p w:rsidR="0099293B" w:rsidRDefault="0099293B" w14:paraId="62C1BED8" w14:textId="77777777"/>
    <w:p w:rsidR="0099293B" w:rsidRDefault="0099293B" w14:paraId="3DC35EF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3428C14C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293B" w:rsidP="0068194B" w:rsidRDefault="0099293B" w14:paraId="7AB111AA" w14:textId="77777777">
      <w:r>
        <w:separator/>
      </w:r>
    </w:p>
    <w:p w:rsidR="0099293B" w:rsidRDefault="0099293B" w14:paraId="75FF9918" w14:textId="77777777"/>
    <w:p w:rsidR="0099293B" w:rsidRDefault="0099293B" w14:paraId="69A1351D" w14:textId="77777777"/>
  </w:footnote>
  <w:footnote w:type="continuationSeparator" w:id="0">
    <w:p w:rsidR="0099293B" w:rsidP="0068194B" w:rsidRDefault="0099293B" w14:paraId="7DC76C8B" w14:textId="77777777">
      <w:r>
        <w:continuationSeparator/>
      </w:r>
    </w:p>
    <w:p w:rsidR="0099293B" w:rsidRDefault="0099293B" w14:paraId="669BFE90" w14:textId="77777777"/>
    <w:p w:rsidR="0099293B" w:rsidRDefault="0099293B" w14:paraId="0981D41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4E01EB" w:rsidR="00236D54" w:rsidP="005A1B10" w:rsidRDefault="00F476C4" w14:paraId="14F56546" w14:textId="77777777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AE88FFA" wp14:editId="76E862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261DFB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1264C11"/>
    <w:multiLevelType w:val="hybridMultilevel"/>
    <w:tmpl w:val="CBB20E2E"/>
    <w:lvl w:ilvl="0" w:tplc="04090011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07C375F8"/>
    <w:multiLevelType w:val="hybridMultilevel"/>
    <w:tmpl w:val="EFDAFC9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</w:rPr>
    </w:lvl>
  </w:abstractNum>
  <w:abstractNum w:abstractNumId="12" w15:restartNumberingAfterBreak="0">
    <w:nsid w:val="097A40A7"/>
    <w:multiLevelType w:val="hybridMultilevel"/>
    <w:tmpl w:val="ED209864"/>
    <w:lvl w:ilvl="0" w:tplc="0409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0C6E0ECC"/>
    <w:multiLevelType w:val="hybridMultilevel"/>
    <w:tmpl w:val="9DBE14AA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1">
      <w:start w:val="1"/>
      <w:numFmt w:val="decimal"/>
      <w:lvlText w:val="%2)"/>
      <w:lvlJc w:val="left"/>
      <w:pPr>
        <w:ind w:left="2070" w:hanging="360"/>
      </w:pPr>
    </w:lvl>
    <w:lvl w:ilvl="2" w:tplc="04090011">
      <w:start w:val="1"/>
      <w:numFmt w:val="decimal"/>
      <w:lvlText w:val="%3)"/>
      <w:lvlJc w:val="left"/>
      <w:pPr>
        <w:ind w:left="279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118C693D"/>
    <w:multiLevelType w:val="hybridMultilevel"/>
    <w:tmpl w:val="4D807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C50C46"/>
    <w:multiLevelType w:val="hybridMultilevel"/>
    <w:tmpl w:val="19985C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FF202D1"/>
    <w:multiLevelType w:val="hybridMultilevel"/>
    <w:tmpl w:val="6676524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353853E5"/>
    <w:multiLevelType w:val="hybridMultilevel"/>
    <w:tmpl w:val="5B9AB8E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0" w15:restartNumberingAfterBreak="0">
    <w:nsid w:val="3E5D29BC"/>
    <w:multiLevelType w:val="hybridMultilevel"/>
    <w:tmpl w:val="8208F49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0640BEF"/>
    <w:multiLevelType w:val="hybridMultilevel"/>
    <w:tmpl w:val="47248096"/>
    <w:lvl w:ilvl="0" w:tplc="04090001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E511AC5"/>
    <w:multiLevelType w:val="hybridMultilevel"/>
    <w:tmpl w:val="45D8F3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815336D"/>
    <w:multiLevelType w:val="hybridMultilevel"/>
    <w:tmpl w:val="2B8038AC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hint="default" w:ascii="Wingdings" w:hAnsi="Wingdings"/>
      </w:rPr>
    </w:lvl>
  </w:abstractNum>
  <w:abstractNum w:abstractNumId="25" w15:restartNumberingAfterBreak="0">
    <w:nsid w:val="6F2A5E0F"/>
    <w:multiLevelType w:val="hybridMultilevel"/>
    <w:tmpl w:val="5560A7BA"/>
    <w:lvl w:ilvl="0" w:tplc="185624C0">
      <w:start w:val="1"/>
      <w:numFmt w:val="decimal"/>
      <w:lvlText w:val="%1)"/>
      <w:lvlJc w:val="left"/>
      <w:pPr>
        <w:ind w:left="135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abstractNum w:abstractNumId="26" w15:restartNumberingAfterBreak="0">
    <w:nsid w:val="73F43B98"/>
    <w:multiLevelType w:val="hybridMultilevel"/>
    <w:tmpl w:val="AD52CBF8"/>
    <w:lvl w:ilvl="0" w:tplc="A5C2B076">
      <w:start w:val="1"/>
      <w:numFmt w:val="decimal"/>
      <w:lvlText w:val="%1)"/>
      <w:lvlJc w:val="left"/>
      <w:pPr>
        <w:ind w:left="13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75FD3DDA"/>
    <w:multiLevelType w:val="hybridMultilevel"/>
    <w:tmpl w:val="0FC8B2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6"/>
  </w:num>
  <w:num w:numId="6">
    <w:abstractNumId w:val="3"/>
  </w:num>
  <w:num w:numId="7">
    <w:abstractNumId w:val="17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5"/>
  </w:num>
  <w:num w:numId="16">
    <w:abstractNumId w:val="18"/>
  </w:num>
  <w:num w:numId="17">
    <w:abstractNumId w:val="24"/>
  </w:num>
  <w:num w:numId="18">
    <w:abstractNumId w:val="11"/>
  </w:num>
  <w:num w:numId="19">
    <w:abstractNumId w:val="27"/>
  </w:num>
  <w:num w:numId="20">
    <w:abstractNumId w:val="12"/>
  </w:num>
  <w:num w:numId="21">
    <w:abstractNumId w:val="26"/>
  </w:num>
  <w:num w:numId="22">
    <w:abstractNumId w:val="25"/>
  </w:num>
  <w:num w:numId="23">
    <w:abstractNumId w:val="13"/>
  </w:num>
  <w:num w:numId="24">
    <w:abstractNumId w:val="20"/>
  </w:num>
  <w:num w:numId="25">
    <w:abstractNumId w:val="10"/>
  </w:num>
  <w:num w:numId="26">
    <w:abstractNumId w:val="14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23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0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6AA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3A25"/>
    <w:rsid w:val="00307140"/>
    <w:rsid w:val="00316DFF"/>
    <w:rsid w:val="00325B57"/>
    <w:rsid w:val="00336056"/>
    <w:rsid w:val="003544E1"/>
    <w:rsid w:val="00366398"/>
    <w:rsid w:val="0037723D"/>
    <w:rsid w:val="003A0632"/>
    <w:rsid w:val="003A30E5"/>
    <w:rsid w:val="003A6ADF"/>
    <w:rsid w:val="003B5594"/>
    <w:rsid w:val="003B5928"/>
    <w:rsid w:val="003B59BF"/>
    <w:rsid w:val="003D380F"/>
    <w:rsid w:val="003D5FBE"/>
    <w:rsid w:val="003E160D"/>
    <w:rsid w:val="003F1D5F"/>
    <w:rsid w:val="00405128"/>
    <w:rsid w:val="00406CFF"/>
    <w:rsid w:val="00415692"/>
    <w:rsid w:val="00416B25"/>
    <w:rsid w:val="00420592"/>
    <w:rsid w:val="004319E0"/>
    <w:rsid w:val="004326A2"/>
    <w:rsid w:val="00437DAB"/>
    <w:rsid w:val="00437E8C"/>
    <w:rsid w:val="00440225"/>
    <w:rsid w:val="004726BC"/>
    <w:rsid w:val="00474105"/>
    <w:rsid w:val="00476644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4AB1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05E3"/>
    <w:rsid w:val="0062312F"/>
    <w:rsid w:val="00625F2C"/>
    <w:rsid w:val="006618E9"/>
    <w:rsid w:val="0068194B"/>
    <w:rsid w:val="00684A5B"/>
    <w:rsid w:val="00692703"/>
    <w:rsid w:val="006A1962"/>
    <w:rsid w:val="006B4897"/>
    <w:rsid w:val="006B5D48"/>
    <w:rsid w:val="006B7D7B"/>
    <w:rsid w:val="006C1A5E"/>
    <w:rsid w:val="006C6600"/>
    <w:rsid w:val="006D142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C769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93B"/>
    <w:rsid w:val="009A44CE"/>
    <w:rsid w:val="009C4DFC"/>
    <w:rsid w:val="009D44F8"/>
    <w:rsid w:val="009E3160"/>
    <w:rsid w:val="009F220C"/>
    <w:rsid w:val="009F3B05"/>
    <w:rsid w:val="009F4931"/>
    <w:rsid w:val="00A14534"/>
    <w:rsid w:val="00A15556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4375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3648"/>
    <w:rsid w:val="00B81760"/>
    <w:rsid w:val="00B8494C"/>
    <w:rsid w:val="00BA1546"/>
    <w:rsid w:val="00BB4E51"/>
    <w:rsid w:val="00BD431F"/>
    <w:rsid w:val="00BE1015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062A"/>
    <w:rsid w:val="00E70240"/>
    <w:rsid w:val="00E71E6B"/>
    <w:rsid w:val="00E81CC5"/>
    <w:rsid w:val="00E85102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15E1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27D10851"/>
    <w:rsid w:val="56D3FF86"/>
    <w:rsid w:val="6FE68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D3FF86"/>
  <w15:chartTrackingRefBased/>
  <w15:docId w15:val="{03c53562-308a-48de-a495-f0a54a8b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styleId="EmailSignatureChar" w:customStyle="1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ROZE\AppData\Roaming\Microsoft\Templates\Modern%20chronological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39329904740C38FF1D9B5F0F35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FDD81-6074-467C-BDD4-114D22A8FFB1}"/>
      </w:docPartPr>
      <w:docPartBody>
        <w:p w:rsidR="00D9783A" w:rsidRDefault="003E218F">
          <w:pPr>
            <w:pStyle w:val="4EE39329904740C38FF1D9B5F0F357A3"/>
          </w:pPr>
          <w:r w:rsidRPr="00CF1A49">
            <w:t>·</w:t>
          </w:r>
        </w:p>
      </w:docPartBody>
    </w:docPart>
    <w:docPart>
      <w:docPartPr>
        <w:name w:val="CBBD1DD9AAC24FBFB6415F4951B46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FFC7E-1FD0-48D3-887B-43907CDCB774}"/>
      </w:docPartPr>
      <w:docPartBody>
        <w:p w:rsidR="00D9783A" w:rsidRDefault="003E218F">
          <w:pPr>
            <w:pStyle w:val="CBBD1DD9AAC24FBFB6415F4951B46B18"/>
          </w:pPr>
          <w:r w:rsidRPr="00CF1A49">
            <w:t>Experience</w:t>
          </w:r>
        </w:p>
      </w:docPartBody>
    </w:docPart>
    <w:docPart>
      <w:docPartPr>
        <w:name w:val="1BCC06F7DC504E92A3163503DBAE5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D6B5C-5685-4B29-9186-F04BF468B993}"/>
      </w:docPartPr>
      <w:docPartBody>
        <w:p w:rsidR="00D9783A" w:rsidRDefault="003E218F">
          <w:pPr>
            <w:pStyle w:val="1BCC06F7DC504E92A3163503DBAE5E4B"/>
          </w:pPr>
          <w:r w:rsidRPr="00CF1A49">
            <w:t>Education</w:t>
          </w:r>
        </w:p>
      </w:docPartBody>
    </w:docPart>
    <w:docPart>
      <w:docPartPr>
        <w:name w:val="B3A0AE69F6F540EA9C118FAA28322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7B605-51F2-4B0C-B542-7A41E2F2BCCD}"/>
      </w:docPartPr>
      <w:docPartBody>
        <w:p w:rsidR="00D9783A" w:rsidRDefault="003E218F">
          <w:pPr>
            <w:pStyle w:val="B3A0AE69F6F540EA9C118FAA283227B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8F"/>
    <w:rsid w:val="00192129"/>
    <w:rsid w:val="001F50FD"/>
    <w:rsid w:val="0024324F"/>
    <w:rsid w:val="003E218F"/>
    <w:rsid w:val="005B2C31"/>
    <w:rsid w:val="00973AF2"/>
    <w:rsid w:val="00B46004"/>
    <w:rsid w:val="00D9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C3A9E534D143B1920A01B78C053CCD">
    <w:name w:val="F6C3A9E534D143B1920A01B78C053CC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7478F38A42D4EBE8489DDEC7ED1FC1F">
    <w:name w:val="C7478F38A42D4EBE8489DDEC7ED1FC1F"/>
  </w:style>
  <w:style w:type="paragraph" w:customStyle="1" w:styleId="24188F6862C74D429F9E69611C9E76B2">
    <w:name w:val="24188F6862C74D429F9E69611C9E76B2"/>
  </w:style>
  <w:style w:type="paragraph" w:customStyle="1" w:styleId="4EE39329904740C38FF1D9B5F0F357A3">
    <w:name w:val="4EE39329904740C38FF1D9B5F0F357A3"/>
  </w:style>
  <w:style w:type="paragraph" w:customStyle="1" w:styleId="8578C1B058524C1E87FD3A107A80E1AF">
    <w:name w:val="8578C1B058524C1E87FD3A107A80E1AF"/>
  </w:style>
  <w:style w:type="paragraph" w:customStyle="1" w:styleId="8E839339125449638F7A8307677E320C">
    <w:name w:val="8E839339125449638F7A8307677E320C"/>
  </w:style>
  <w:style w:type="paragraph" w:customStyle="1" w:styleId="39143808A63949C58B65742ED509ACF9">
    <w:name w:val="39143808A63949C58B65742ED509ACF9"/>
  </w:style>
  <w:style w:type="paragraph" w:customStyle="1" w:styleId="D850B5671EBC43D8843BE2E95738BF81">
    <w:name w:val="D850B5671EBC43D8843BE2E95738BF81"/>
  </w:style>
  <w:style w:type="paragraph" w:customStyle="1" w:styleId="D65B8F73BBEE4788BB82DBD1B28D2DC2">
    <w:name w:val="D65B8F73BBEE4788BB82DBD1B28D2DC2"/>
  </w:style>
  <w:style w:type="paragraph" w:customStyle="1" w:styleId="EF926529C735454CA330895FE8415976">
    <w:name w:val="EF926529C735454CA330895FE8415976"/>
  </w:style>
  <w:style w:type="paragraph" w:customStyle="1" w:styleId="E5874E244CE744E7A616E5E211DEE62B">
    <w:name w:val="E5874E244CE744E7A616E5E211DEE62B"/>
  </w:style>
  <w:style w:type="paragraph" w:customStyle="1" w:styleId="CBBD1DD9AAC24FBFB6415F4951B46B18">
    <w:name w:val="CBBD1DD9AAC24FBFB6415F4951B46B18"/>
  </w:style>
  <w:style w:type="paragraph" w:customStyle="1" w:styleId="AB31A88026F94B57B280B27D42B6CFF4">
    <w:name w:val="AB31A88026F94B57B280B27D42B6CFF4"/>
  </w:style>
  <w:style w:type="paragraph" w:customStyle="1" w:styleId="00B12F167CED4BB9B1F35CC3A0B7779F">
    <w:name w:val="00B12F167CED4BB9B1F35CC3A0B7779F"/>
  </w:style>
  <w:style w:type="paragraph" w:customStyle="1" w:styleId="5CB1DB8F7E8440168E76A7E8CD696445">
    <w:name w:val="5CB1DB8F7E8440168E76A7E8CD69644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B6EC8A8104F4D6EB9E87A447C1AB89D">
    <w:name w:val="0B6EC8A8104F4D6EB9E87A447C1AB89D"/>
  </w:style>
  <w:style w:type="paragraph" w:customStyle="1" w:styleId="69377939F7444032B77A5708E0D63322">
    <w:name w:val="69377939F7444032B77A5708E0D63322"/>
  </w:style>
  <w:style w:type="paragraph" w:customStyle="1" w:styleId="A18165DA8A3B4A77AEE7DED92E6BADE0">
    <w:name w:val="A18165DA8A3B4A77AEE7DED92E6BADE0"/>
  </w:style>
  <w:style w:type="paragraph" w:customStyle="1" w:styleId="37C5ECEC5D6646BA81E0B10F9AD6CDB6">
    <w:name w:val="37C5ECEC5D6646BA81E0B10F9AD6CDB6"/>
  </w:style>
  <w:style w:type="paragraph" w:customStyle="1" w:styleId="FB07364B83EA4F8CA2F4D55D8997E08E">
    <w:name w:val="FB07364B83EA4F8CA2F4D55D8997E08E"/>
  </w:style>
  <w:style w:type="paragraph" w:customStyle="1" w:styleId="89356F6B85A348F69A3A79A78CCE6B4C">
    <w:name w:val="89356F6B85A348F69A3A79A78CCE6B4C"/>
  </w:style>
  <w:style w:type="paragraph" w:customStyle="1" w:styleId="C7C55D80D31E4700904C8AAD0E1EA1F3">
    <w:name w:val="C7C55D80D31E4700904C8AAD0E1EA1F3"/>
  </w:style>
  <w:style w:type="paragraph" w:customStyle="1" w:styleId="1BCC06F7DC504E92A3163503DBAE5E4B">
    <w:name w:val="1BCC06F7DC504E92A3163503DBAE5E4B"/>
  </w:style>
  <w:style w:type="paragraph" w:customStyle="1" w:styleId="60EA60A56E0D42F6BB7732F53997932C">
    <w:name w:val="60EA60A56E0D42F6BB7732F53997932C"/>
  </w:style>
  <w:style w:type="paragraph" w:customStyle="1" w:styleId="AB68E95728924120B309BB7DC65C91FB">
    <w:name w:val="AB68E95728924120B309BB7DC65C91FB"/>
  </w:style>
  <w:style w:type="paragraph" w:customStyle="1" w:styleId="C0F7766F782B46FF95CC44BFAE0CCF03">
    <w:name w:val="C0F7766F782B46FF95CC44BFAE0CCF03"/>
  </w:style>
  <w:style w:type="paragraph" w:customStyle="1" w:styleId="74359F9D00B54B25937469235598F83C">
    <w:name w:val="74359F9D00B54B25937469235598F83C"/>
  </w:style>
  <w:style w:type="paragraph" w:customStyle="1" w:styleId="C97546A66EF44FB6A2739FDE0F835542">
    <w:name w:val="C97546A66EF44FB6A2739FDE0F835542"/>
  </w:style>
  <w:style w:type="paragraph" w:customStyle="1" w:styleId="0CBAA3834F8147108C0C768F5DE79F04">
    <w:name w:val="0CBAA3834F8147108C0C768F5DE79F04"/>
  </w:style>
  <w:style w:type="paragraph" w:customStyle="1" w:styleId="5417B9B8427747B599ECB7DA83E7ADAA">
    <w:name w:val="5417B9B8427747B599ECB7DA83E7ADAA"/>
  </w:style>
  <w:style w:type="paragraph" w:customStyle="1" w:styleId="B577ED4BF6204D9AA7E538FDE76DFD8B">
    <w:name w:val="B577ED4BF6204D9AA7E538FDE76DFD8B"/>
  </w:style>
  <w:style w:type="paragraph" w:customStyle="1" w:styleId="8F88514307B040939E7A9A05DF676554">
    <w:name w:val="8F88514307B040939E7A9A05DF676554"/>
  </w:style>
  <w:style w:type="paragraph" w:customStyle="1" w:styleId="474E90C5A8F745FCA6E268FA3602672F">
    <w:name w:val="474E90C5A8F745FCA6E268FA3602672F"/>
  </w:style>
  <w:style w:type="paragraph" w:customStyle="1" w:styleId="B3A0AE69F6F540EA9C118FAA283227B1">
    <w:name w:val="B3A0AE69F6F540EA9C118FAA283227B1"/>
  </w:style>
  <w:style w:type="paragraph" w:customStyle="1" w:styleId="23314E4D105D471D9A9D1C31A25539DB">
    <w:name w:val="23314E4D105D471D9A9D1C31A25539DB"/>
  </w:style>
  <w:style w:type="paragraph" w:customStyle="1" w:styleId="FEC72A02A97B45B7B7755D18C52E1211">
    <w:name w:val="FEC72A02A97B45B7B7755D18C52E1211"/>
  </w:style>
  <w:style w:type="paragraph" w:customStyle="1" w:styleId="454A24490AF34E1D802F64842372FB71">
    <w:name w:val="454A24490AF34E1D802F64842372FB71"/>
  </w:style>
  <w:style w:type="paragraph" w:customStyle="1" w:styleId="17DD9A697C71462784049C29ADD456A9">
    <w:name w:val="17DD9A697C71462784049C29ADD456A9"/>
  </w:style>
  <w:style w:type="paragraph" w:customStyle="1" w:styleId="8870904A8E844FCC95CF89FDCCF82A56">
    <w:name w:val="8870904A8E844FCC95CF89FDCCF82A56"/>
  </w:style>
  <w:style w:type="paragraph" w:customStyle="1" w:styleId="CC9E60FC03594DC1A027D50EFD7317A6">
    <w:name w:val="CC9E60FC03594DC1A027D50EFD7317A6"/>
  </w:style>
  <w:style w:type="paragraph" w:customStyle="1" w:styleId="91DBD687BFDC4272BAFB21F60F16E23E">
    <w:name w:val="91DBD687BFDC4272BAFB21F60F16E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Modern%20chronological%20resume.dotx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Imroze Khan</dc:creator>
  <keywords/>
  <dc:description/>
  <lastModifiedBy>Imroze Khan</lastModifiedBy>
  <revision>3</revision>
  <dcterms:created xsi:type="dcterms:W3CDTF">2020-06-08T19:03:42.6066310Z</dcterms:created>
  <dcterms:modified xsi:type="dcterms:W3CDTF">2020-06-08T19:16:18.5791883Z</dcterms:modified>
  <category/>
</coreProperties>
</file>